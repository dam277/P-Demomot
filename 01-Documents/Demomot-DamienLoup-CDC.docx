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21" w:rsidRPr="007625C0" w:rsidRDefault="00201021" w:rsidP="00201021">
      <w:pPr>
        <w:pStyle w:val="Titre1"/>
        <w:tabs>
          <w:tab w:val="clear" w:pos="426"/>
          <w:tab w:val="num" w:pos="454"/>
        </w:tabs>
        <w:spacing w:before="120"/>
        <w:ind w:left="0"/>
      </w:pPr>
      <w:bookmarkStart w:id="0" w:name="_GoBack"/>
      <w:bookmarkEnd w:id="0"/>
      <w:r>
        <w:t>I</w:t>
      </w:r>
      <w:r w:rsidRPr="007625C0">
        <w:t xml:space="preserve">NFORMATIONS </w:t>
      </w:r>
      <w:r>
        <w:t>GENERALES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4"/>
        <w:gridCol w:w="823"/>
        <w:gridCol w:w="2550"/>
        <w:gridCol w:w="2409"/>
      </w:tblGrid>
      <w:tr w:rsidR="00EB446B" w:rsidRPr="00CE4D89" w:rsidTr="005C1027">
        <w:trPr>
          <w:trHeight w:val="260"/>
          <w:jc w:val="center"/>
        </w:trPr>
        <w:tc>
          <w:tcPr>
            <w:tcW w:w="3234" w:type="dxa"/>
          </w:tcPr>
          <w:p w:rsidR="00EB446B" w:rsidRPr="00540F26" w:rsidRDefault="001C6221" w:rsidP="001C6221">
            <w:pPr>
              <w:pStyle w:val="TexteTableau"/>
              <w:rPr>
                <w:b/>
              </w:rPr>
            </w:pPr>
            <w:r>
              <w:rPr>
                <w:b/>
              </w:rPr>
              <w:t>Elève</w:t>
            </w:r>
            <w:r w:rsidR="00EB446B" w:rsidRPr="00540F26">
              <w:rPr>
                <w:b/>
              </w:rPr>
              <w:t>:</w:t>
            </w:r>
          </w:p>
        </w:tc>
        <w:tc>
          <w:tcPr>
            <w:tcW w:w="823" w:type="dxa"/>
            <w:tcBorders>
              <w:right w:val="nil"/>
            </w:tcBorders>
          </w:tcPr>
          <w:p w:rsidR="00EB446B" w:rsidRDefault="00A67183" w:rsidP="008D06A1">
            <w:pPr>
              <w:pStyle w:val="TexteTableau"/>
            </w:pPr>
            <w:r>
              <w:t>Nom</w:t>
            </w:r>
            <w:r w:rsidR="00EB446B">
              <w:t>:</w:t>
            </w:r>
          </w:p>
        </w:tc>
        <w:tc>
          <w:tcPr>
            <w:tcW w:w="2550" w:type="dxa"/>
            <w:tcBorders>
              <w:left w:val="nil"/>
            </w:tcBorders>
            <w:vAlign w:val="center"/>
          </w:tcPr>
          <w:p w:rsidR="00EB446B" w:rsidRDefault="00042F62" w:rsidP="00AA463F">
            <w:pPr>
              <w:pStyle w:val="NOM"/>
            </w:pPr>
            <w:r>
              <w:t>Loup</w:t>
            </w:r>
          </w:p>
        </w:tc>
        <w:tc>
          <w:tcPr>
            <w:tcW w:w="2409" w:type="dxa"/>
          </w:tcPr>
          <w:p w:rsidR="00EB446B" w:rsidRDefault="00A67183" w:rsidP="00914B3A">
            <w:pPr>
              <w:pStyle w:val="TexteTableau"/>
              <w:tabs>
                <w:tab w:val="left" w:pos="1026"/>
              </w:tabs>
            </w:pPr>
            <w:r>
              <w:t>Prénom</w:t>
            </w:r>
            <w:r w:rsidR="00EB446B">
              <w:t>:</w:t>
            </w:r>
            <w:r w:rsidR="003F6AFA">
              <w:tab/>
            </w:r>
            <w:r w:rsidR="00042F62">
              <w:t>Damien</w:t>
            </w:r>
          </w:p>
        </w:tc>
      </w:tr>
      <w:tr w:rsidR="00186359" w:rsidTr="005C1027">
        <w:trPr>
          <w:trHeight w:val="260"/>
          <w:jc w:val="center"/>
        </w:trPr>
        <w:tc>
          <w:tcPr>
            <w:tcW w:w="3234" w:type="dxa"/>
          </w:tcPr>
          <w:p w:rsidR="00186359" w:rsidRPr="00540F26" w:rsidRDefault="00A67183" w:rsidP="008D06A1">
            <w:pPr>
              <w:pStyle w:val="TexteTableau"/>
              <w:rPr>
                <w:b/>
              </w:rPr>
            </w:pPr>
            <w:r w:rsidRPr="00540F26">
              <w:rPr>
                <w:b/>
              </w:rPr>
              <w:t>Lieu de travail</w:t>
            </w:r>
            <w:r w:rsidR="00186359" w:rsidRPr="00540F26">
              <w:rPr>
                <w:b/>
              </w:rPr>
              <w:t>:</w:t>
            </w:r>
          </w:p>
        </w:tc>
        <w:tc>
          <w:tcPr>
            <w:tcW w:w="5782" w:type="dxa"/>
            <w:gridSpan w:val="3"/>
          </w:tcPr>
          <w:p w:rsidR="00186359" w:rsidRPr="00B916EE" w:rsidRDefault="00042F62" w:rsidP="008D06A1">
            <w:pPr>
              <w:pStyle w:val="TexteTableau"/>
              <w:rPr>
                <w:rFonts w:ascii="ETML" w:hAnsi="ETML"/>
              </w:rPr>
            </w:pPr>
            <w:r>
              <w:rPr>
                <w:rFonts w:ascii="ETML" w:hAnsi="ETML"/>
              </w:rPr>
              <w:t xml:space="preserve">ETML </w:t>
            </w:r>
          </w:p>
        </w:tc>
      </w:tr>
      <w:tr w:rsidR="00CF52ED" w:rsidTr="005C1027">
        <w:trPr>
          <w:trHeight w:val="260"/>
          <w:jc w:val="center"/>
        </w:trPr>
        <w:tc>
          <w:tcPr>
            <w:tcW w:w="3234" w:type="dxa"/>
          </w:tcPr>
          <w:p w:rsidR="00CF52ED" w:rsidRPr="00540F26" w:rsidRDefault="00CF52ED" w:rsidP="005C1027">
            <w:pPr>
              <w:autoSpaceDE w:val="0"/>
              <w:autoSpaceDN w:val="0"/>
              <w:adjustRightInd w:val="0"/>
              <w:ind w:left="7"/>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r w:rsidR="005C1027">
              <w:rPr>
                <w:rFonts w:ascii="Calibri" w:hAnsi="Calibri" w:cs="Arial"/>
                <w:b/>
                <w:sz w:val="28"/>
                <w:szCs w:val="28"/>
              </w:rPr>
              <w:t> :</w:t>
            </w:r>
          </w:p>
        </w:tc>
        <w:tc>
          <w:tcPr>
            <w:tcW w:w="5782" w:type="dxa"/>
            <w:gridSpan w:val="3"/>
          </w:tcPr>
          <w:p w:rsidR="00CF52ED" w:rsidRPr="00C93A03" w:rsidRDefault="000952F2" w:rsidP="000952F2">
            <w:pPr>
              <w:autoSpaceDE w:val="0"/>
              <w:autoSpaceDN w:val="0"/>
              <w:adjustRightInd w:val="0"/>
              <w:spacing w:line="240" w:lineRule="atLeast"/>
              <w:rPr>
                <w:rFonts w:ascii="Calibri" w:hAnsi="Calibri" w:cs="Helv"/>
                <w:sz w:val="28"/>
                <w:szCs w:val="28"/>
              </w:rPr>
            </w:pPr>
            <w:r>
              <w:rPr>
                <w:rFonts w:ascii="Calibri" w:hAnsi="Calibri" w:cs="Helv"/>
                <w:sz w:val="28"/>
                <w:szCs w:val="28"/>
              </w:rPr>
              <w:t>30.05.2022</w:t>
            </w:r>
            <w:r w:rsidR="00042F62">
              <w:rPr>
                <w:rFonts w:ascii="Calibri" w:hAnsi="Calibri" w:cs="Helv"/>
                <w:sz w:val="28"/>
                <w:szCs w:val="28"/>
              </w:rPr>
              <w:t xml:space="preserve"> – </w:t>
            </w:r>
            <w:r>
              <w:rPr>
                <w:rFonts w:ascii="Calibri" w:hAnsi="Calibri" w:cs="Helv"/>
                <w:sz w:val="28"/>
                <w:szCs w:val="28"/>
              </w:rPr>
              <w:t>08.07</w:t>
            </w:r>
            <w:r w:rsidR="00042F62">
              <w:rPr>
                <w:rFonts w:ascii="Calibri" w:hAnsi="Calibri" w:cs="Helv"/>
                <w:sz w:val="28"/>
                <w:szCs w:val="28"/>
              </w:rPr>
              <w:t>.202</w:t>
            </w:r>
            <w:r>
              <w:rPr>
                <w:rFonts w:ascii="Calibri" w:hAnsi="Calibri" w:cs="Helv"/>
                <w:sz w:val="28"/>
                <w:szCs w:val="28"/>
              </w:rPr>
              <w:t>2</w:t>
            </w:r>
          </w:p>
        </w:tc>
      </w:tr>
      <w:tr w:rsidR="00CF52ED" w:rsidTr="005C1027">
        <w:trPr>
          <w:trHeight w:val="260"/>
          <w:jc w:val="center"/>
        </w:trPr>
        <w:tc>
          <w:tcPr>
            <w:tcW w:w="3234" w:type="dxa"/>
          </w:tcPr>
          <w:p w:rsidR="00CF52ED" w:rsidRPr="00540F26" w:rsidRDefault="00CF52ED" w:rsidP="005C1027">
            <w:pPr>
              <w:autoSpaceDE w:val="0"/>
              <w:autoSpaceDN w:val="0"/>
              <w:adjustRightInd w:val="0"/>
              <w:ind w:left="7"/>
              <w:rPr>
                <w:rFonts w:ascii="Calibri" w:hAnsi="Calibri" w:cs="Arial"/>
                <w:b/>
                <w:sz w:val="28"/>
                <w:szCs w:val="28"/>
              </w:rPr>
            </w:pPr>
            <w:r w:rsidRPr="00540F26">
              <w:rPr>
                <w:rFonts w:ascii="Calibri" w:hAnsi="Calibri" w:cs="Arial"/>
                <w:b/>
                <w:sz w:val="28"/>
                <w:szCs w:val="28"/>
              </w:rPr>
              <w:t>Horaire de travail :</w:t>
            </w:r>
          </w:p>
        </w:tc>
        <w:tc>
          <w:tcPr>
            <w:tcW w:w="5782" w:type="dxa"/>
            <w:gridSpan w:val="3"/>
          </w:tcPr>
          <w:p w:rsidR="00CF52ED" w:rsidRPr="00C93A03" w:rsidRDefault="00042F62" w:rsidP="00042F62">
            <w:pPr>
              <w:autoSpaceDE w:val="0"/>
              <w:autoSpaceDN w:val="0"/>
              <w:adjustRightInd w:val="0"/>
              <w:rPr>
                <w:rFonts w:ascii="Calibri" w:hAnsi="Calibri" w:cs="Arial"/>
                <w:sz w:val="28"/>
                <w:szCs w:val="28"/>
              </w:rPr>
            </w:pPr>
            <w:r>
              <w:rPr>
                <w:rFonts w:ascii="Calibri" w:hAnsi="Calibri" w:cs="Arial"/>
                <w:sz w:val="28"/>
                <w:szCs w:val="28"/>
              </w:rPr>
              <w:t>De 08:00 à 16:35</w:t>
            </w:r>
          </w:p>
        </w:tc>
      </w:tr>
      <w:tr w:rsidR="00CF52ED" w:rsidTr="005C1027">
        <w:trPr>
          <w:trHeight w:val="260"/>
          <w:jc w:val="center"/>
        </w:trPr>
        <w:tc>
          <w:tcPr>
            <w:tcW w:w="3234" w:type="dxa"/>
          </w:tcPr>
          <w:p w:rsidR="00CF52ED" w:rsidRPr="00540F26" w:rsidRDefault="00CF52ED" w:rsidP="005C1027">
            <w:pPr>
              <w:autoSpaceDE w:val="0"/>
              <w:autoSpaceDN w:val="0"/>
              <w:adjustRightInd w:val="0"/>
              <w:ind w:left="7"/>
              <w:rPr>
                <w:rFonts w:ascii="Calibri" w:hAnsi="Calibri" w:cs="Arial"/>
                <w:b/>
                <w:sz w:val="28"/>
                <w:szCs w:val="28"/>
              </w:rPr>
            </w:pPr>
            <w:r w:rsidRPr="00540F26">
              <w:rPr>
                <w:rFonts w:ascii="Calibri" w:hAnsi="Calibri" w:cs="Arial"/>
                <w:b/>
                <w:sz w:val="28"/>
                <w:szCs w:val="28"/>
              </w:rPr>
              <w:t>Nombre d'heures :</w:t>
            </w:r>
          </w:p>
        </w:tc>
        <w:tc>
          <w:tcPr>
            <w:tcW w:w="5782" w:type="dxa"/>
            <w:gridSpan w:val="3"/>
          </w:tcPr>
          <w:p w:rsidR="00CF52ED" w:rsidRPr="00C93A03" w:rsidRDefault="00DA1BA4" w:rsidP="00201021">
            <w:pPr>
              <w:autoSpaceDE w:val="0"/>
              <w:autoSpaceDN w:val="0"/>
              <w:adjustRightInd w:val="0"/>
              <w:rPr>
                <w:rFonts w:ascii="Calibri" w:hAnsi="Calibri" w:cs="Arial"/>
                <w:sz w:val="28"/>
                <w:szCs w:val="28"/>
              </w:rPr>
            </w:pPr>
            <w:r>
              <w:rPr>
                <w:rFonts w:ascii="Calibri" w:hAnsi="Calibri" w:cs="Arial"/>
                <w:sz w:val="28"/>
                <w:szCs w:val="28"/>
              </w:rPr>
              <w:t>94</w:t>
            </w:r>
            <w:r w:rsidR="00970799">
              <w:rPr>
                <w:rFonts w:ascii="Calibri" w:hAnsi="Calibri" w:cs="Arial"/>
                <w:sz w:val="28"/>
                <w:szCs w:val="28"/>
              </w:rPr>
              <w:t xml:space="preserve"> heures</w:t>
            </w:r>
          </w:p>
        </w:tc>
      </w:tr>
    </w:tbl>
    <w:p w:rsidR="00411F94" w:rsidRPr="007625C0" w:rsidRDefault="008D52EE" w:rsidP="008D52EE">
      <w:pPr>
        <w:pStyle w:val="Titre1"/>
      </w:pPr>
      <w:r>
        <w:t>P</w:t>
      </w:r>
      <w:r w:rsidR="00411F94" w:rsidRPr="007625C0">
        <w:t>ROCÉDURE</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031DE9">
        <w:t xml:space="preserve">’élève </w:t>
      </w:r>
      <w:r w:rsidRPr="003F6AFA">
        <w:t xml:space="preserve">réalise un travail personnel sur </w:t>
      </w:r>
      <w:r w:rsidR="00031DE9">
        <w:t>la base d'un cahier des charges</w:t>
      </w:r>
      <w:r w:rsidR="008F3DF4">
        <w:t xml:space="preserve"> selon le niveau des priorités</w:t>
      </w:r>
      <w:r w:rsidR="00756A7D">
        <w:t>.</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w:t>
      </w:r>
      <w:r w:rsidR="00031DE9">
        <w:t>par un enseignant</w:t>
      </w:r>
      <w:r w:rsidRPr="003F6AFA">
        <w:t>. Il est en outre prése</w:t>
      </w:r>
      <w:r w:rsidR="00AC459F">
        <w:t xml:space="preserve">nté, commenté et discuté avec </w:t>
      </w:r>
      <w:r w:rsidR="008F3DF4">
        <w:t>l’élève</w:t>
      </w:r>
      <w:r w:rsidRPr="003F6AFA">
        <w:t>.</w:t>
      </w:r>
    </w:p>
    <w:p w:rsidR="00D46C5B" w:rsidRPr="003F6AFA" w:rsidRDefault="00031DE9" w:rsidP="00D46C5B">
      <w:pPr>
        <w:pStyle w:val="Corpsdetexte"/>
        <w:numPr>
          <w:ilvl w:val="0"/>
          <w:numId w:val="2"/>
        </w:numPr>
        <w:tabs>
          <w:tab w:val="clear" w:pos="720"/>
          <w:tab w:val="num" w:pos="709"/>
        </w:tabs>
        <w:spacing w:after="0"/>
        <w:ind w:left="709" w:hanging="283"/>
        <w:jc w:val="both"/>
      </w:pPr>
      <w:r>
        <w:t>L’élève</w:t>
      </w:r>
      <w:r w:rsidR="007C374C">
        <w:t xml:space="preserve"> </w:t>
      </w:r>
      <w:r w:rsidR="00D46C5B" w:rsidRPr="003F6AFA">
        <w:t>est entièremen</w:t>
      </w:r>
      <w:r w:rsidR="00756A7D">
        <w:t>t responsable de la sécurité de</w:t>
      </w:r>
      <w:r w:rsidR="00D46C5B" w:rsidRPr="003F6AFA">
        <w:t xml:space="preserve"> ses données.</w:t>
      </w:r>
    </w:p>
    <w:p w:rsidR="00D46C5B" w:rsidRPr="003F6AFA" w:rsidRDefault="00E05861" w:rsidP="00D46C5B">
      <w:pPr>
        <w:pStyle w:val="Corpsdetexte"/>
        <w:numPr>
          <w:ilvl w:val="0"/>
          <w:numId w:val="2"/>
        </w:numPr>
        <w:tabs>
          <w:tab w:val="clear" w:pos="720"/>
          <w:tab w:val="num" w:pos="709"/>
        </w:tabs>
        <w:spacing w:after="0"/>
        <w:ind w:left="709" w:hanging="283"/>
        <w:jc w:val="both"/>
      </w:pPr>
      <w:r w:rsidRPr="00132549">
        <w:t xml:space="preserve">A la fin du délai imparti pour la réalisation du </w:t>
      </w:r>
      <w:r w:rsidR="00031DE9">
        <w:t>projet</w:t>
      </w:r>
      <w:r w:rsidRPr="00132549">
        <w:t xml:space="preserve">, </w:t>
      </w:r>
      <w:r w:rsidR="00031DE9">
        <w:t>l’élève devra produire une présentation d’une dizaine de diapositives.</w:t>
      </w:r>
    </w:p>
    <w:p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9921"/>
      </w:tblGrid>
      <w:tr w:rsidR="00AF7342">
        <w:tc>
          <w:tcPr>
            <w:tcW w:w="5000" w:type="pct"/>
          </w:tcPr>
          <w:p w:rsidR="00AF7342" w:rsidRDefault="00B95163" w:rsidP="002552C4">
            <w:pPr>
              <w:pStyle w:val="Corpsdetexte"/>
              <w:spacing w:after="0"/>
              <w:ind w:left="426"/>
              <w:jc w:val="both"/>
            </w:pPr>
            <w:r>
              <w:t>E</w:t>
            </w:r>
            <w:r w:rsidR="00CE1E7D">
              <w:t xml:space="preserve">nsemble de jeux en </w:t>
            </w:r>
            <w:proofErr w:type="spellStart"/>
            <w:r w:rsidR="00CE1E7D">
              <w:t>c#</w:t>
            </w:r>
            <w:proofErr w:type="spellEnd"/>
            <w:r>
              <w:t xml:space="preserve"> relié avec un site</w:t>
            </w:r>
          </w:p>
        </w:tc>
      </w:tr>
    </w:tbl>
    <w:p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9921"/>
      </w:tblGrid>
      <w:tr w:rsidR="00620DC5">
        <w:trPr>
          <w:jc w:val="center"/>
        </w:trPr>
        <w:tc>
          <w:tcPr>
            <w:tcW w:w="5000" w:type="pct"/>
          </w:tcPr>
          <w:p w:rsidR="00B95163" w:rsidRPr="00E03566" w:rsidRDefault="00B95163" w:rsidP="003F111A">
            <w:pPr>
              <w:pStyle w:val="Corpsdetexte"/>
              <w:spacing w:after="0"/>
              <w:ind w:left="426"/>
            </w:pPr>
            <w:r>
              <w:t>Projet consistant à faire un ensemble de jeux et un site connectés à une base de données.</w:t>
            </w:r>
          </w:p>
        </w:tc>
      </w:tr>
    </w:tbl>
    <w:p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9921"/>
      </w:tblGrid>
      <w:tr w:rsidR="00AF7342">
        <w:trPr>
          <w:jc w:val="center"/>
        </w:trPr>
        <w:tc>
          <w:tcPr>
            <w:tcW w:w="5000" w:type="pct"/>
          </w:tcPr>
          <w:p w:rsidR="00723EAA" w:rsidRDefault="00D26E9D" w:rsidP="00723EAA">
            <w:pPr>
              <w:pStyle w:val="Corpsdetexte"/>
              <w:spacing w:after="0"/>
              <w:ind w:left="426"/>
            </w:pPr>
            <w:r>
              <w:t>1 PC type fixe</w:t>
            </w:r>
          </w:p>
          <w:p w:rsidR="00723EAA" w:rsidRDefault="00D26E9D" w:rsidP="00723EAA">
            <w:pPr>
              <w:pStyle w:val="Corpsdetexte"/>
              <w:spacing w:after="0"/>
              <w:ind w:left="426"/>
            </w:pPr>
            <w:r>
              <w:t>1 Environnement de travail</w:t>
            </w:r>
          </w:p>
          <w:p w:rsidR="00771EED" w:rsidRDefault="00D26E9D" w:rsidP="00723EAA">
            <w:pPr>
              <w:pStyle w:val="Corpsdetexte"/>
              <w:spacing w:after="0"/>
              <w:ind w:left="426"/>
            </w:pPr>
            <w:r>
              <w:t>1 Os Windows</w:t>
            </w:r>
          </w:p>
          <w:p w:rsidR="00D26E9D" w:rsidRDefault="00D26E9D" w:rsidP="00723EAA">
            <w:pPr>
              <w:pStyle w:val="Corpsdetexte"/>
              <w:spacing w:after="0"/>
              <w:ind w:left="426"/>
            </w:pPr>
            <w:r>
              <w:t>Visual Studio</w:t>
            </w:r>
            <w:r w:rsidR="00B95163">
              <w:t xml:space="preserve"> 2019</w:t>
            </w:r>
          </w:p>
          <w:p w:rsidR="00B95163" w:rsidRDefault="00B95163" w:rsidP="00723EAA">
            <w:pPr>
              <w:pStyle w:val="Corpsdetexte"/>
              <w:spacing w:after="0"/>
              <w:ind w:left="426"/>
            </w:pPr>
            <w:r>
              <w:t>Visual Studio Code</w:t>
            </w:r>
          </w:p>
          <w:p w:rsidR="00B95163" w:rsidRDefault="00B95163" w:rsidP="00723EAA">
            <w:pPr>
              <w:pStyle w:val="Corpsdetexte"/>
              <w:spacing w:after="0"/>
              <w:ind w:left="426"/>
            </w:pPr>
            <w:proofErr w:type="spellStart"/>
            <w:r>
              <w:t>UWamp</w:t>
            </w:r>
            <w:proofErr w:type="spellEnd"/>
          </w:p>
          <w:p w:rsidR="00B95163" w:rsidRDefault="00B95163" w:rsidP="00B95163">
            <w:pPr>
              <w:pStyle w:val="Corpsdetexte"/>
              <w:spacing w:after="0"/>
              <w:ind w:left="426"/>
            </w:pPr>
            <w:r>
              <w:t>GitHub</w:t>
            </w:r>
          </w:p>
          <w:p w:rsidR="00723EAA" w:rsidRPr="008401B4" w:rsidRDefault="002552C4" w:rsidP="008401B4">
            <w:pPr>
              <w:pStyle w:val="Corpsdetexte"/>
              <w:spacing w:after="0"/>
              <w:ind w:left="426"/>
            </w:pPr>
            <w:r>
              <w:t>Accès à internet</w:t>
            </w:r>
          </w:p>
        </w:tc>
      </w:tr>
    </w:tbl>
    <w:p w:rsidR="00411F94" w:rsidRPr="007625C0" w:rsidRDefault="00CA34FD" w:rsidP="00756A7D">
      <w:pPr>
        <w:pStyle w:val="Titre1"/>
        <w:keepNext/>
        <w:keepLines/>
        <w:pBdr>
          <w:top w:val="single" w:sz="4" w:space="0" w:color="auto"/>
        </w:pBdr>
      </w:pPr>
      <w:r>
        <w:t>P</w:t>
      </w:r>
      <w:r w:rsidR="00411F94" w:rsidRPr="007625C0">
        <w:t>RÉREQUIS</w:t>
      </w:r>
    </w:p>
    <w:tbl>
      <w:tblPr>
        <w:tblW w:w="5000" w:type="pct"/>
        <w:jc w:val="center"/>
        <w:tblLook w:val="01E0" w:firstRow="1" w:lastRow="1" w:firstColumn="1" w:lastColumn="1" w:noHBand="0" w:noVBand="0"/>
      </w:tblPr>
      <w:tblGrid>
        <w:gridCol w:w="9921"/>
      </w:tblGrid>
      <w:tr w:rsidR="00AF7342">
        <w:trPr>
          <w:jc w:val="center"/>
        </w:trPr>
        <w:tc>
          <w:tcPr>
            <w:tcW w:w="5000" w:type="pct"/>
          </w:tcPr>
          <w:p w:rsidR="00AF7342" w:rsidRDefault="00B95163" w:rsidP="0012683C">
            <w:pPr>
              <w:pStyle w:val="Corpsdetexte"/>
              <w:spacing w:after="0"/>
              <w:ind w:left="426"/>
            </w:pPr>
            <w:r>
              <w:t>Module de développement C# : I105, I226, C318, I326</w:t>
            </w:r>
          </w:p>
          <w:p w:rsidR="00B95163" w:rsidRDefault="00B95163" w:rsidP="0012683C">
            <w:pPr>
              <w:pStyle w:val="Corpsdetexte"/>
              <w:spacing w:after="0"/>
              <w:ind w:left="426"/>
            </w:pPr>
            <w:r>
              <w:t>Modules de développement Web : I133, I151</w:t>
            </w:r>
          </w:p>
        </w:tc>
      </w:tr>
    </w:tbl>
    <w:p w:rsidR="00411F94" w:rsidRDefault="009C6DF1" w:rsidP="0034690C">
      <w:pPr>
        <w:pStyle w:val="Titre1"/>
        <w:keepNext/>
        <w:keepLines/>
      </w:pPr>
      <w:r>
        <w:t>DESCRIPTIF DU PROJET</w:t>
      </w:r>
    </w:p>
    <w:p w:rsidR="003B6F4C" w:rsidRDefault="003B6F4C" w:rsidP="003B6F4C">
      <w:pPr>
        <w:pStyle w:val="paragraphe1"/>
      </w:pPr>
      <w:r>
        <w:t>Il y a 2 jeux :</w:t>
      </w:r>
    </w:p>
    <w:p w:rsidR="003B6F4C" w:rsidRDefault="003B6F4C" w:rsidP="00B24A06">
      <w:pPr>
        <w:pStyle w:val="paragraphe1"/>
        <w:numPr>
          <w:ilvl w:val="0"/>
          <w:numId w:val="25"/>
        </w:numPr>
      </w:pPr>
      <w:r>
        <w:t>Le premier est un jeu tour par tour se jouant à 2 personnes en local</w:t>
      </w:r>
      <w:r w:rsidR="00B24A06">
        <w:t xml:space="preserve"> où l’on joue avec des cartes statiques chacune avec des caractéristiques, dont des points de vie, des points d’attaque, etc...</w:t>
      </w:r>
      <w:r>
        <w:t xml:space="preserve">. </w:t>
      </w:r>
      <w:r w:rsidR="00B24A06">
        <w:br/>
        <w:t>Le but est de faire combattre 2 joueurs, chacun avec les cartes qu’ils ont choisi avec leur niveau et caractéristiques attribuées</w:t>
      </w:r>
    </w:p>
    <w:p w:rsidR="00B24A06" w:rsidRPr="003B6F4C" w:rsidRDefault="00B24A06" w:rsidP="00B24A06">
      <w:pPr>
        <w:pStyle w:val="paragraphe1"/>
        <w:numPr>
          <w:ilvl w:val="0"/>
          <w:numId w:val="25"/>
        </w:numPr>
      </w:pPr>
      <w:r>
        <w:lastRenderedPageBreak/>
        <w:t>Le second est un jeu</w:t>
      </w:r>
      <w:r w:rsidR="005C0EB1">
        <w:t xml:space="preserve"> de même type, mais cela se joue avec des déplacements de personnages. </w:t>
      </w:r>
      <w:r w:rsidR="005C0EB1">
        <w:br/>
        <w:t xml:space="preserve">Le but est de faire combattre 2 joueurs, chacun avec les tanks qu’ils ont </w:t>
      </w:r>
      <w:proofErr w:type="gramStart"/>
      <w:r w:rsidR="005C0EB1">
        <w:t>choisi</w:t>
      </w:r>
      <w:proofErr w:type="gramEnd"/>
      <w:r w:rsidR="005C0EB1">
        <w:t xml:space="preserve"> avec leur niveau et caractéristiques attribuer</w:t>
      </w:r>
    </w:p>
    <w:p w:rsidR="003B6F4C" w:rsidRDefault="003B6F4C" w:rsidP="003B6F4C">
      <w:pPr>
        <w:pStyle w:val="Titre2"/>
      </w:pPr>
      <w:r w:rsidRPr="000E05DD">
        <w:t>Objectifs principaux</w:t>
      </w:r>
    </w:p>
    <w:p w:rsidR="00974420" w:rsidRPr="00CC4F1D" w:rsidRDefault="00974420" w:rsidP="00974420">
      <w:pPr>
        <w:pStyle w:val="Corpsdetexte"/>
        <w:ind w:left="454"/>
        <w:rPr>
          <w:b/>
        </w:rPr>
      </w:pPr>
      <w:r w:rsidRPr="00CC4F1D">
        <w:rPr>
          <w:b/>
        </w:rPr>
        <w:t>Commun aux deux jeux :</w:t>
      </w:r>
    </w:p>
    <w:p w:rsidR="00C63E69" w:rsidRDefault="00C63E69" w:rsidP="00C63E69">
      <w:pPr>
        <w:pStyle w:val="Lgende"/>
        <w:numPr>
          <w:ilvl w:val="0"/>
          <w:numId w:val="24"/>
        </w:numPr>
        <w:rPr>
          <w:b w:val="0"/>
        </w:rPr>
      </w:pPr>
      <w:r w:rsidRPr="00C63E69">
        <w:rPr>
          <w:b w:val="0"/>
        </w:rPr>
        <w:t>L’applica</w:t>
      </w:r>
      <w:r>
        <w:rPr>
          <w:b w:val="0"/>
        </w:rPr>
        <w:t>tion C# sera le jeu. Au démarrage de celle-ci, une page de connexion/inscription doit s’afficher, afin de pouvoir laisser le joueur créer un compte ou de se connecter.</w:t>
      </w:r>
    </w:p>
    <w:p w:rsidR="003B6F4C" w:rsidRDefault="00C63E69" w:rsidP="003B6F4C">
      <w:pPr>
        <w:pStyle w:val="Lgende"/>
        <w:numPr>
          <w:ilvl w:val="0"/>
          <w:numId w:val="24"/>
        </w:numPr>
        <w:rPr>
          <w:b w:val="0"/>
        </w:rPr>
      </w:pPr>
      <w:r>
        <w:rPr>
          <w:b w:val="0"/>
        </w:rPr>
        <w:t>Le menu principal pourra rediriger dans plusieurs pages, que ce soit pour jouer à un des deux jeux, les paramètres, l’inventaire de personnages, et</w:t>
      </w:r>
      <w:r w:rsidR="003B6F4C">
        <w:rPr>
          <w:b w:val="0"/>
        </w:rPr>
        <w:t>c…</w:t>
      </w:r>
    </w:p>
    <w:p w:rsidR="003B6F4C" w:rsidRDefault="003B6F4C" w:rsidP="003B6F4C">
      <w:pPr>
        <w:pStyle w:val="Lgende"/>
        <w:numPr>
          <w:ilvl w:val="0"/>
          <w:numId w:val="24"/>
        </w:numPr>
        <w:rPr>
          <w:b w:val="0"/>
        </w:rPr>
      </w:pPr>
      <w:r w:rsidRPr="003B6F4C">
        <w:rPr>
          <w:b w:val="0"/>
        </w:rPr>
        <w:t>Dans l’inventaire, on peut y retrouver les personnages débloqués et non débloqués. Ils ont chacun des niveaux, des points de vie, un nombre de dégâts et des capacités propre à chaque type de personnage.</w:t>
      </w:r>
      <w:r w:rsidRPr="003B6F4C">
        <w:t xml:space="preserve"> </w:t>
      </w:r>
      <w:r>
        <w:rPr>
          <w:b w:val="0"/>
        </w:rPr>
        <w:t xml:space="preserve">Il y en a des </w:t>
      </w:r>
      <w:r w:rsidRPr="003B6F4C">
        <w:rPr>
          <w:b w:val="0"/>
        </w:rPr>
        <w:t>plus résistants, mais moins puissant et d’autre plus puissants et moins résistants.</w:t>
      </w:r>
    </w:p>
    <w:p w:rsidR="003B6F4C" w:rsidRDefault="003B6F4C" w:rsidP="003B6F4C">
      <w:pPr>
        <w:pStyle w:val="Lgende"/>
        <w:numPr>
          <w:ilvl w:val="0"/>
          <w:numId w:val="24"/>
        </w:numPr>
        <w:rPr>
          <w:b w:val="0"/>
        </w:rPr>
      </w:pPr>
      <w:r w:rsidRPr="003B6F4C">
        <w:rPr>
          <w:b w:val="0"/>
        </w:rPr>
        <w:t>Pour débloquer un personnage, il faudra les obtenir soit en les achetant dans le magasin avec l’argent du jeu ou les gagner dans des coffres aléatoires, à chaque fin de partie.</w:t>
      </w:r>
    </w:p>
    <w:p w:rsidR="003B6F4C" w:rsidRDefault="003B6F4C" w:rsidP="003B6F4C">
      <w:pPr>
        <w:pStyle w:val="Lgende"/>
        <w:numPr>
          <w:ilvl w:val="0"/>
          <w:numId w:val="24"/>
        </w:numPr>
        <w:rPr>
          <w:b w:val="0"/>
        </w:rPr>
      </w:pPr>
      <w:r w:rsidRPr="003B6F4C">
        <w:rPr>
          <w:b w:val="0"/>
        </w:rPr>
        <w:t xml:space="preserve">Chaque joueur à son propre inventaire, et donc les personnages ne seront pas tous au même niveaux (EX : joueur 1 : chevalier niveau 2 | joueur 2 : chevalier niveau 1) </w:t>
      </w:r>
    </w:p>
    <w:p w:rsidR="00B24A06" w:rsidRDefault="003B6F4C" w:rsidP="00B24A06">
      <w:pPr>
        <w:pStyle w:val="Lgende"/>
        <w:numPr>
          <w:ilvl w:val="0"/>
          <w:numId w:val="24"/>
        </w:numPr>
        <w:rPr>
          <w:b w:val="0"/>
        </w:rPr>
      </w:pPr>
      <w:r>
        <w:rPr>
          <w:b w:val="0"/>
        </w:rPr>
        <w:t>A</w:t>
      </w:r>
      <w:r w:rsidRPr="003B6F4C">
        <w:rPr>
          <w:b w:val="0"/>
        </w:rPr>
        <w:t xml:space="preserve"> chaque fin de partie, le gagnant à plus de chance de gagne</w:t>
      </w:r>
      <w:r w:rsidR="00B24A06">
        <w:rPr>
          <w:b w:val="0"/>
        </w:rPr>
        <w:t>r un coffre rare que le perdant.</w:t>
      </w:r>
    </w:p>
    <w:p w:rsidR="00B24A06" w:rsidRDefault="00B24A06" w:rsidP="00B24A06">
      <w:pPr>
        <w:pStyle w:val="Lgende"/>
        <w:numPr>
          <w:ilvl w:val="0"/>
          <w:numId w:val="24"/>
        </w:numPr>
        <w:rPr>
          <w:b w:val="0"/>
        </w:rPr>
      </w:pPr>
      <w:r w:rsidRPr="00B24A06">
        <w:rPr>
          <w:b w:val="0"/>
        </w:rPr>
        <w:t>En allant sur jouer, une partie débute, et chacun des 2 joueurs, doivent choisir leurs personnages pour la partie, selon ceux qui sont débloqués.</w:t>
      </w:r>
    </w:p>
    <w:p w:rsidR="00B24A06" w:rsidRDefault="00B24A06" w:rsidP="00B24A06">
      <w:pPr>
        <w:pStyle w:val="Lgende"/>
        <w:numPr>
          <w:ilvl w:val="0"/>
          <w:numId w:val="24"/>
        </w:numPr>
        <w:rPr>
          <w:b w:val="0"/>
        </w:rPr>
      </w:pPr>
      <w:r w:rsidRPr="00B24A06">
        <w:rPr>
          <w:b w:val="0"/>
        </w:rPr>
        <w:t>En ce qui correspond les niveaux, on améliore les personnages avec de l’or et si l’on possède suffisamment de « cartes » (EX : chevalier niveau 1, besoin de 3 cartes pour améliorer, si l’on achète où l’on gagne ces cartes il y a possibilité de l’améliorer.</w:t>
      </w:r>
    </w:p>
    <w:p w:rsidR="00974420" w:rsidRDefault="00B24A06" w:rsidP="00974420">
      <w:pPr>
        <w:pStyle w:val="Lgende"/>
        <w:numPr>
          <w:ilvl w:val="0"/>
          <w:numId w:val="24"/>
        </w:numPr>
        <w:rPr>
          <w:b w:val="0"/>
        </w:rPr>
      </w:pPr>
      <w:r w:rsidRPr="00B24A06">
        <w:rPr>
          <w:b w:val="0"/>
        </w:rPr>
        <w:t>Pendant la partie, un des 2 joueurs commence par attaquer avec son premier personnage un personnage adverse de son choix. Lorsque tous les personnages d’une équipe n’ont plus de vie, la partie se fini et celui dont il reste de la vie, gagne</w:t>
      </w:r>
      <w:r>
        <w:rPr>
          <w:b w:val="0"/>
        </w:rPr>
        <w:t>.</w:t>
      </w:r>
    </w:p>
    <w:p w:rsidR="001518F3" w:rsidRPr="001518F3" w:rsidRDefault="001518F3" w:rsidP="001518F3">
      <w:pPr>
        <w:pStyle w:val="Lgende"/>
        <w:numPr>
          <w:ilvl w:val="0"/>
          <w:numId w:val="24"/>
        </w:numPr>
      </w:pPr>
      <w:r>
        <w:rPr>
          <w:b w:val="0"/>
        </w:rPr>
        <w:t xml:space="preserve">Un system de </w:t>
      </w:r>
      <w:proofErr w:type="spellStart"/>
      <w:r>
        <w:rPr>
          <w:b w:val="0"/>
        </w:rPr>
        <w:t>ranking</w:t>
      </w:r>
      <w:proofErr w:type="spellEnd"/>
      <w:r>
        <w:rPr>
          <w:b w:val="0"/>
        </w:rPr>
        <w:t xml:space="preserve"> sera pris en charge, chaque partie gagnée fait gagner des points et chaque partie perdue en fait perdre.</w:t>
      </w:r>
    </w:p>
    <w:p w:rsidR="00974420" w:rsidRDefault="00974420" w:rsidP="00CC4F1D">
      <w:pPr>
        <w:pStyle w:val="Lgende"/>
        <w:ind w:firstLine="454"/>
        <w:rPr>
          <w:sz w:val="22"/>
          <w:szCs w:val="22"/>
        </w:rPr>
      </w:pPr>
      <w:r w:rsidRPr="00CC4F1D">
        <w:rPr>
          <w:sz w:val="22"/>
          <w:szCs w:val="22"/>
        </w:rPr>
        <w:t xml:space="preserve"> </w:t>
      </w:r>
      <w:r w:rsidR="00CC4F1D">
        <w:rPr>
          <w:sz w:val="22"/>
          <w:szCs w:val="22"/>
        </w:rPr>
        <w:t>Jeu 1</w:t>
      </w:r>
      <w:r w:rsidR="00CC4F1D" w:rsidRPr="00CC4F1D">
        <w:rPr>
          <w:sz w:val="22"/>
          <w:szCs w:val="22"/>
        </w:rPr>
        <w:t> :</w:t>
      </w:r>
    </w:p>
    <w:p w:rsidR="001518F3" w:rsidRPr="001518F3" w:rsidRDefault="001518F3" w:rsidP="001518F3">
      <w:pPr>
        <w:pStyle w:val="Lgende"/>
        <w:numPr>
          <w:ilvl w:val="0"/>
          <w:numId w:val="24"/>
        </w:numPr>
      </w:pPr>
      <w:r>
        <w:rPr>
          <w:b w:val="0"/>
        </w:rPr>
        <w:t>Chaque personne ayant un compte possède des personnages qui sont comptées comme des « cartes » de jeu.</w:t>
      </w:r>
    </w:p>
    <w:p w:rsidR="00CC4F1D" w:rsidRPr="00CC4F1D" w:rsidRDefault="00CC4F1D" w:rsidP="00CC4F1D">
      <w:pPr>
        <w:pStyle w:val="Lgende"/>
        <w:numPr>
          <w:ilvl w:val="0"/>
          <w:numId w:val="24"/>
        </w:numPr>
        <w:rPr>
          <w:b w:val="0"/>
        </w:rPr>
      </w:pPr>
      <w:r w:rsidRPr="00CC4F1D">
        <w:rPr>
          <w:b w:val="0"/>
        </w:rPr>
        <w:t xml:space="preserve">Une fois </w:t>
      </w:r>
      <w:r>
        <w:rPr>
          <w:b w:val="0"/>
        </w:rPr>
        <w:t>la partie démarrée, les 2 joueurs choisissent leurs personnages à mettre en jeu.</w:t>
      </w:r>
      <w:r>
        <w:rPr>
          <w:b w:val="0"/>
        </w:rPr>
        <w:br/>
        <w:t>Chaque joueur choisit 5 personnages de son inventaire dont 2 remplaçants</w:t>
      </w:r>
    </w:p>
    <w:p w:rsidR="00CC4F1D" w:rsidRPr="00576D96" w:rsidRDefault="00CC4F1D" w:rsidP="00576D96">
      <w:pPr>
        <w:pStyle w:val="Lgende"/>
        <w:numPr>
          <w:ilvl w:val="0"/>
          <w:numId w:val="24"/>
        </w:numPr>
        <w:rPr>
          <w:b w:val="0"/>
        </w:rPr>
      </w:pPr>
      <w:r>
        <w:rPr>
          <w:b w:val="0"/>
        </w:rPr>
        <w:t>Durant la partie, les personnages sont placés de fonctions à montrer dans quelle équipe ils sont.</w:t>
      </w:r>
    </w:p>
    <w:p w:rsidR="00CC4F1D" w:rsidRDefault="00576D96" w:rsidP="00CC4F1D">
      <w:pPr>
        <w:pStyle w:val="Lgende"/>
        <w:numPr>
          <w:ilvl w:val="0"/>
          <w:numId w:val="24"/>
        </w:numPr>
        <w:rPr>
          <w:b w:val="0"/>
        </w:rPr>
      </w:pPr>
      <w:r>
        <w:rPr>
          <w:b w:val="0"/>
        </w:rPr>
        <w:t>Chaque joueur attaque un après l’autre, avec le personnage défini pour l’attaque un personnage choisit de l’adversaire.</w:t>
      </w:r>
    </w:p>
    <w:p w:rsidR="00CC4F1D" w:rsidRPr="00CC4F1D" w:rsidRDefault="00576D96" w:rsidP="00CC4F1D">
      <w:pPr>
        <w:pStyle w:val="Lgende"/>
        <w:numPr>
          <w:ilvl w:val="0"/>
          <w:numId w:val="24"/>
        </w:numPr>
      </w:pPr>
      <w:r>
        <w:rPr>
          <w:b w:val="0"/>
        </w:rPr>
        <w:t>Lorsque tous les personnages d’une équipe (dont les remplaçants) sont éliminés, la personne à qui il en reste a gagné la partie</w:t>
      </w:r>
    </w:p>
    <w:p w:rsidR="001518F3" w:rsidRDefault="001518F3" w:rsidP="001518F3">
      <w:pPr>
        <w:pStyle w:val="Lgende"/>
        <w:ind w:left="454"/>
      </w:pPr>
      <w:r>
        <w:rPr>
          <w:sz w:val="22"/>
          <w:szCs w:val="22"/>
        </w:rPr>
        <w:t>Jeu 2</w:t>
      </w:r>
      <w:r w:rsidRPr="00CC4F1D">
        <w:rPr>
          <w:sz w:val="22"/>
          <w:szCs w:val="22"/>
        </w:rPr>
        <w:t> </w:t>
      </w:r>
      <w:r w:rsidR="00394D09">
        <w:rPr>
          <w:sz w:val="22"/>
          <w:szCs w:val="22"/>
        </w:rPr>
        <w:t>(Si le temps le permet)</w:t>
      </w:r>
      <w:r w:rsidR="00DC0FE0">
        <w:rPr>
          <w:sz w:val="22"/>
          <w:szCs w:val="22"/>
        </w:rPr>
        <w:t xml:space="preserve"> </w:t>
      </w:r>
      <w:r w:rsidRPr="00CC4F1D">
        <w:rPr>
          <w:sz w:val="22"/>
          <w:szCs w:val="22"/>
        </w:rPr>
        <w:t>:</w:t>
      </w:r>
      <w:r>
        <w:t xml:space="preserve"> </w:t>
      </w:r>
    </w:p>
    <w:p w:rsidR="001518F3" w:rsidRDefault="001518F3" w:rsidP="001518F3">
      <w:pPr>
        <w:pStyle w:val="Lgende"/>
        <w:numPr>
          <w:ilvl w:val="0"/>
          <w:numId w:val="24"/>
        </w:numPr>
        <w:rPr>
          <w:b w:val="0"/>
        </w:rPr>
      </w:pPr>
      <w:r>
        <w:rPr>
          <w:b w:val="0"/>
        </w:rPr>
        <w:t>Chaque personne ayant un compte possède des tanks qui sont les personnages du jeu</w:t>
      </w:r>
    </w:p>
    <w:p w:rsidR="001518F3" w:rsidRDefault="001518F3" w:rsidP="001518F3">
      <w:pPr>
        <w:pStyle w:val="Lgende"/>
        <w:numPr>
          <w:ilvl w:val="0"/>
          <w:numId w:val="24"/>
        </w:numPr>
        <w:rPr>
          <w:b w:val="0"/>
        </w:rPr>
      </w:pPr>
      <w:r w:rsidRPr="00CC4F1D">
        <w:rPr>
          <w:b w:val="0"/>
        </w:rPr>
        <w:t xml:space="preserve">Une fois </w:t>
      </w:r>
      <w:r>
        <w:rPr>
          <w:b w:val="0"/>
        </w:rPr>
        <w:t>la partie démarrée, les 2 joueurs choisissent leurs personnages à mettre en jeu.</w:t>
      </w:r>
      <w:r>
        <w:rPr>
          <w:b w:val="0"/>
        </w:rPr>
        <w:br/>
        <w:t>Chaque joueur choisit 4 personnages de son inventaire dont 1 remplaç</w:t>
      </w:r>
      <w:r w:rsidR="006B77F8">
        <w:rPr>
          <w:b w:val="0"/>
        </w:rPr>
        <w:t>ant</w:t>
      </w:r>
    </w:p>
    <w:p w:rsidR="00D83969" w:rsidRPr="00D83969" w:rsidRDefault="00D83969" w:rsidP="00D83969">
      <w:pPr>
        <w:pStyle w:val="Lgende"/>
        <w:numPr>
          <w:ilvl w:val="0"/>
          <w:numId w:val="24"/>
        </w:numPr>
      </w:pPr>
      <w:r>
        <w:rPr>
          <w:b w:val="0"/>
        </w:rPr>
        <w:t xml:space="preserve">Une partie se joue sur une carte </w:t>
      </w:r>
      <w:r w:rsidR="00394D09">
        <w:rPr>
          <w:b w:val="0"/>
        </w:rPr>
        <w:t>de X sur X carrés contenant des obstacles</w:t>
      </w:r>
    </w:p>
    <w:p w:rsidR="00394D09" w:rsidRPr="00394D09" w:rsidRDefault="00D83969" w:rsidP="00394D09">
      <w:pPr>
        <w:pStyle w:val="Lgende"/>
        <w:numPr>
          <w:ilvl w:val="0"/>
          <w:numId w:val="24"/>
        </w:numPr>
        <w:rPr>
          <w:b w:val="0"/>
        </w:rPr>
      </w:pPr>
      <w:r>
        <w:rPr>
          <w:b w:val="0"/>
        </w:rPr>
        <w:t>Durant la partie, au début, chaque joueur à un camp définit où il peut décider de placer ses tanks</w:t>
      </w:r>
      <w:r w:rsidR="00394D09">
        <w:rPr>
          <w:b w:val="0"/>
        </w:rPr>
        <w:br/>
        <w:t>Après le placement de ceux-ci, chaque joueur en tour par tour choisit de déplacer un tank ou de tirer.</w:t>
      </w:r>
    </w:p>
    <w:p w:rsidR="001518F3" w:rsidRDefault="00394D09" w:rsidP="00394D09">
      <w:pPr>
        <w:pStyle w:val="Lgende"/>
        <w:numPr>
          <w:ilvl w:val="0"/>
          <w:numId w:val="24"/>
        </w:numPr>
        <w:rPr>
          <w:b w:val="0"/>
        </w:rPr>
      </w:pPr>
      <w:r>
        <w:rPr>
          <w:b w:val="0"/>
        </w:rPr>
        <w:t>Chaque tank, pour une partie contient un nombre de déplacements et une distance de tir limités.</w:t>
      </w:r>
    </w:p>
    <w:p w:rsidR="00394D09" w:rsidRDefault="00394D09" w:rsidP="00394D09">
      <w:pPr>
        <w:pStyle w:val="Lgende"/>
        <w:numPr>
          <w:ilvl w:val="0"/>
          <w:numId w:val="24"/>
        </w:numPr>
        <w:rPr>
          <w:b w:val="0"/>
        </w:rPr>
      </w:pPr>
      <w:r>
        <w:rPr>
          <w:b w:val="0"/>
        </w:rPr>
        <w:t>Lorsque tous les tanks d’une équipe sont éliminés, la personne à qui il en reste a gagné la partie.</w:t>
      </w:r>
    </w:p>
    <w:p w:rsidR="00AE264B" w:rsidRDefault="00AE264B" w:rsidP="00AE264B">
      <w:pPr>
        <w:pStyle w:val="Lgende"/>
        <w:ind w:left="454"/>
        <w:rPr>
          <w:b w:val="0"/>
        </w:rPr>
      </w:pPr>
      <w:r>
        <w:rPr>
          <w:sz w:val="22"/>
          <w:szCs w:val="22"/>
        </w:rPr>
        <w:t>Site web</w:t>
      </w:r>
      <w:r w:rsidRPr="00CC4F1D">
        <w:rPr>
          <w:sz w:val="22"/>
          <w:szCs w:val="22"/>
        </w:rPr>
        <w:t> :</w:t>
      </w:r>
      <w:r>
        <w:rPr>
          <w:b w:val="0"/>
        </w:rPr>
        <w:t xml:space="preserve"> </w:t>
      </w:r>
    </w:p>
    <w:p w:rsidR="00AE264B" w:rsidRDefault="00AE264B" w:rsidP="00AE264B">
      <w:pPr>
        <w:pStyle w:val="Lgende"/>
        <w:numPr>
          <w:ilvl w:val="0"/>
          <w:numId w:val="24"/>
        </w:numPr>
        <w:rPr>
          <w:b w:val="0"/>
        </w:rPr>
      </w:pPr>
      <w:r>
        <w:rPr>
          <w:b w:val="0"/>
        </w:rPr>
        <w:t>Le site web consistera à pouvoir regarder le compte d’une personne et son propre compte</w:t>
      </w:r>
    </w:p>
    <w:p w:rsidR="00AE264B" w:rsidRDefault="00AE264B" w:rsidP="00AE264B">
      <w:pPr>
        <w:pStyle w:val="Lgende"/>
        <w:numPr>
          <w:ilvl w:val="0"/>
          <w:numId w:val="24"/>
        </w:numPr>
        <w:rPr>
          <w:b w:val="0"/>
        </w:rPr>
      </w:pPr>
      <w:r>
        <w:rPr>
          <w:b w:val="0"/>
        </w:rPr>
        <w:lastRenderedPageBreak/>
        <w:t>Il contiendra les données des dernières parties (victoire / défaite, etc…) et les informations de compte.</w:t>
      </w:r>
    </w:p>
    <w:p w:rsidR="00AE264B" w:rsidRDefault="00AE264B" w:rsidP="00AE264B">
      <w:pPr>
        <w:pStyle w:val="Lgende"/>
        <w:numPr>
          <w:ilvl w:val="0"/>
          <w:numId w:val="24"/>
        </w:numPr>
        <w:rPr>
          <w:b w:val="0"/>
        </w:rPr>
      </w:pPr>
      <w:r>
        <w:rPr>
          <w:b w:val="0"/>
        </w:rPr>
        <w:t>On pourra s’y connecter pour y voir son compte et accéder aux différentes pages de celui-ci</w:t>
      </w:r>
    </w:p>
    <w:p w:rsidR="00273B39" w:rsidRDefault="00273B39" w:rsidP="00273B39">
      <w:pPr>
        <w:pStyle w:val="Titre3"/>
      </w:pPr>
      <w:r>
        <w:t>Maquettes</w:t>
      </w:r>
    </w:p>
    <w:p w:rsidR="00273B39" w:rsidRDefault="00273B39" w:rsidP="00273B39">
      <w:pPr>
        <w:pStyle w:val="paragraphe3"/>
        <w:numPr>
          <w:ilvl w:val="0"/>
          <w:numId w:val="24"/>
        </w:numPr>
      </w:pPr>
      <w:r>
        <w:t xml:space="preserve">Des maquettes définissants le contenu de chaque </w:t>
      </w:r>
      <w:r w:rsidR="00BB0D21">
        <w:t>page</w:t>
      </w:r>
      <w:r>
        <w:t xml:space="preserve"> du jeu et du site seront fait avant le développement </w:t>
      </w:r>
    </w:p>
    <w:p w:rsidR="00273B39" w:rsidRDefault="00273B39" w:rsidP="00273B39">
      <w:pPr>
        <w:pStyle w:val="Titre3"/>
      </w:pPr>
      <w:r>
        <w:t>Schémas</w:t>
      </w:r>
    </w:p>
    <w:p w:rsidR="00273B39" w:rsidRDefault="00273B39" w:rsidP="00273B39">
      <w:pPr>
        <w:pStyle w:val="paragraphe3"/>
        <w:numPr>
          <w:ilvl w:val="0"/>
          <w:numId w:val="24"/>
        </w:numPr>
      </w:pPr>
      <w:r>
        <w:t xml:space="preserve">UML : Des schémas </w:t>
      </w:r>
      <w:r w:rsidR="00E93823">
        <w:t>UML</w:t>
      </w:r>
      <w:r>
        <w:t xml:space="preserve"> d’activité, de cas d’utilisation et de classes seront dressés</w:t>
      </w:r>
      <w:r w:rsidR="00E93823">
        <w:t xml:space="preserve"> avant le commencement du développement </w:t>
      </w:r>
    </w:p>
    <w:p w:rsidR="005C0EB1" w:rsidRDefault="005C0EB1" w:rsidP="005C0EB1">
      <w:pPr>
        <w:pStyle w:val="paragraphe3"/>
        <w:numPr>
          <w:ilvl w:val="0"/>
          <w:numId w:val="24"/>
        </w:numPr>
      </w:pPr>
      <w:r>
        <w:t>Base de données : Des schémas MCD, MLD et MPD seront fait avant le développement, afin de modéliser la base de données qui contiendra les données des joueurs, etc…</w:t>
      </w:r>
    </w:p>
    <w:p w:rsidR="005C0EB1" w:rsidRDefault="005C0EB1" w:rsidP="005C0EB1">
      <w:pPr>
        <w:pStyle w:val="Titre3"/>
      </w:pPr>
      <w:r>
        <w:t>Caractéristiques</w:t>
      </w:r>
    </w:p>
    <w:p w:rsidR="005C0EB1" w:rsidRDefault="005C0EB1" w:rsidP="005C0EB1">
      <w:pPr>
        <w:pStyle w:val="paragraphe3"/>
        <w:numPr>
          <w:ilvl w:val="0"/>
          <w:numId w:val="24"/>
        </w:numPr>
      </w:pPr>
      <w:r>
        <w:t>Le site tout autant que le jeu seront fait avec le Template MVC</w:t>
      </w:r>
    </w:p>
    <w:p w:rsidR="005C0EB1" w:rsidRDefault="005C0EB1" w:rsidP="005C0EB1">
      <w:pPr>
        <w:pStyle w:val="paragraphe3"/>
        <w:numPr>
          <w:ilvl w:val="0"/>
          <w:numId w:val="28"/>
        </w:numPr>
      </w:pPr>
      <w:r>
        <w:t>Site</w:t>
      </w:r>
    </w:p>
    <w:p w:rsidR="005C0EB1" w:rsidRDefault="005C0EB1" w:rsidP="005C0EB1">
      <w:pPr>
        <w:pStyle w:val="paragraphe3"/>
        <w:numPr>
          <w:ilvl w:val="1"/>
          <w:numId w:val="28"/>
        </w:numPr>
      </w:pPr>
      <w:r>
        <w:t>Une barre de recherche de joueurs</w:t>
      </w:r>
    </w:p>
    <w:p w:rsidR="005C0EB1" w:rsidRDefault="005C0EB1" w:rsidP="005C0EB1">
      <w:pPr>
        <w:pStyle w:val="paragraphe3"/>
        <w:numPr>
          <w:ilvl w:val="1"/>
          <w:numId w:val="28"/>
        </w:numPr>
      </w:pPr>
      <w:r>
        <w:t>Une barre de recherche de personnages</w:t>
      </w:r>
    </w:p>
    <w:p w:rsidR="00BB0D21" w:rsidRDefault="00BB0D21" w:rsidP="005C0EB1">
      <w:pPr>
        <w:pStyle w:val="paragraphe3"/>
        <w:numPr>
          <w:ilvl w:val="1"/>
          <w:numId w:val="28"/>
        </w:numPr>
      </w:pPr>
      <w:r>
        <w:t>Connexion/inscription utilisateur (membre / admin)</w:t>
      </w:r>
      <w:r w:rsidRPr="005C0EB1">
        <w:t xml:space="preserve"> </w:t>
      </w:r>
    </w:p>
    <w:p w:rsidR="00BB0D21" w:rsidRDefault="00BB0D21" w:rsidP="00BB0D21">
      <w:pPr>
        <w:pStyle w:val="paragraphe3"/>
        <w:numPr>
          <w:ilvl w:val="0"/>
          <w:numId w:val="28"/>
        </w:numPr>
      </w:pPr>
      <w:r>
        <w:t>Jeu</w:t>
      </w:r>
    </w:p>
    <w:p w:rsidR="00BB0D21" w:rsidRDefault="00BB0D21" w:rsidP="00BB0D21">
      <w:pPr>
        <w:pStyle w:val="paragraphe3"/>
        <w:numPr>
          <w:ilvl w:val="1"/>
          <w:numId w:val="28"/>
        </w:numPr>
      </w:pPr>
      <w:r>
        <w:t>Une barre de recherche de personnages</w:t>
      </w:r>
    </w:p>
    <w:p w:rsidR="00BB0D21" w:rsidRDefault="00BB0D21" w:rsidP="00BB0D21">
      <w:pPr>
        <w:pStyle w:val="paragraphe3"/>
        <w:numPr>
          <w:ilvl w:val="1"/>
          <w:numId w:val="28"/>
        </w:numPr>
      </w:pPr>
      <w:r>
        <w:t>Connexion/inscription utilisateur (membre / admin)</w:t>
      </w:r>
      <w:r w:rsidRPr="005C0EB1">
        <w:t xml:space="preserve"> </w:t>
      </w:r>
    </w:p>
    <w:p w:rsidR="001518F3" w:rsidRPr="001518F3" w:rsidRDefault="00BB0D21" w:rsidP="009A40D9">
      <w:pPr>
        <w:pStyle w:val="paragraphe3"/>
        <w:numPr>
          <w:ilvl w:val="1"/>
          <w:numId w:val="28"/>
        </w:numPr>
      </w:pPr>
      <w:r>
        <w:t>Ajout d’un invité sur le même PC</w:t>
      </w:r>
    </w:p>
    <w:p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9921"/>
      </w:tblGrid>
      <w:tr w:rsidR="008D06A1">
        <w:trPr>
          <w:jc w:val="center"/>
        </w:trPr>
        <w:tc>
          <w:tcPr>
            <w:tcW w:w="5000" w:type="pct"/>
          </w:tcPr>
          <w:p w:rsidR="00496A34" w:rsidRDefault="00270771" w:rsidP="002A6F2D">
            <w:pPr>
              <w:pStyle w:val="Corpsdetexte"/>
              <w:numPr>
                <w:ilvl w:val="0"/>
                <w:numId w:val="2"/>
              </w:numPr>
              <w:spacing w:after="0"/>
              <w:ind w:left="709" w:hanging="283"/>
              <w:jc w:val="both"/>
            </w:pPr>
            <w:r>
              <w:t>Suivre les normes de codage ETML</w:t>
            </w:r>
          </w:p>
          <w:p w:rsidR="00B06799" w:rsidRDefault="00244525" w:rsidP="00270771">
            <w:pPr>
              <w:pStyle w:val="Corpsdetexte"/>
              <w:numPr>
                <w:ilvl w:val="0"/>
                <w:numId w:val="2"/>
              </w:numPr>
              <w:spacing w:after="0"/>
              <w:ind w:left="709" w:hanging="283"/>
              <w:jc w:val="both"/>
            </w:pPr>
            <w:r>
              <w:t>Le code HTML/CSS</w:t>
            </w:r>
            <w:r w:rsidR="00270771">
              <w:t xml:space="preserve"> validé par W3C</w:t>
            </w:r>
          </w:p>
          <w:p w:rsidR="00244525" w:rsidRDefault="00270771" w:rsidP="002A6F2D">
            <w:pPr>
              <w:pStyle w:val="Corpsdetexte"/>
              <w:numPr>
                <w:ilvl w:val="0"/>
                <w:numId w:val="2"/>
              </w:numPr>
              <w:spacing w:after="0"/>
              <w:ind w:left="709" w:hanging="283"/>
              <w:jc w:val="both"/>
            </w:pPr>
            <w:r>
              <w:t>Une branche par tâche sur Git</w:t>
            </w:r>
          </w:p>
          <w:p w:rsidR="00B06799" w:rsidRDefault="00B06799" w:rsidP="00B06799">
            <w:pPr>
              <w:pStyle w:val="Corpsdetexte"/>
              <w:numPr>
                <w:ilvl w:val="0"/>
                <w:numId w:val="2"/>
              </w:numPr>
              <w:spacing w:after="0"/>
              <w:ind w:left="709" w:hanging="283"/>
              <w:jc w:val="both"/>
            </w:pPr>
            <w:r>
              <w:t>Le journal de travail</w:t>
            </w:r>
            <w:r w:rsidR="00270771">
              <w:t xml:space="preserve"> doit être mis à jour chaque jour</w:t>
            </w:r>
          </w:p>
          <w:p w:rsidR="00244525" w:rsidRDefault="00244525" w:rsidP="00B06799">
            <w:pPr>
              <w:pStyle w:val="Corpsdetexte"/>
              <w:numPr>
                <w:ilvl w:val="0"/>
                <w:numId w:val="2"/>
              </w:numPr>
              <w:spacing w:after="0"/>
              <w:ind w:left="709" w:hanging="283"/>
              <w:jc w:val="both"/>
            </w:pPr>
            <w:r>
              <w:t>La base de donnée</w:t>
            </w:r>
            <w:r w:rsidR="00270771">
              <w:t xml:space="preserve"> respecte les normes de codage ETML</w:t>
            </w:r>
          </w:p>
          <w:p w:rsidR="00BB0D21" w:rsidRDefault="00BB0D21" w:rsidP="00B06799">
            <w:pPr>
              <w:pStyle w:val="Corpsdetexte"/>
              <w:numPr>
                <w:ilvl w:val="0"/>
                <w:numId w:val="2"/>
              </w:numPr>
              <w:spacing w:after="0"/>
              <w:ind w:left="709" w:hanging="283"/>
              <w:jc w:val="both"/>
            </w:pPr>
            <w:r>
              <w:t>Les schémas UML</w:t>
            </w:r>
            <w:r w:rsidR="00270771">
              <w:t xml:space="preserve"> de classes, de cas d’utilisation et d’activité</w:t>
            </w:r>
          </w:p>
          <w:p w:rsidR="004441F1" w:rsidRDefault="00270771" w:rsidP="004441F1">
            <w:pPr>
              <w:pStyle w:val="Corpsdetexte"/>
              <w:numPr>
                <w:ilvl w:val="0"/>
                <w:numId w:val="2"/>
              </w:numPr>
              <w:spacing w:after="0"/>
              <w:ind w:left="709" w:hanging="283"/>
              <w:jc w:val="both"/>
            </w:pPr>
            <w:r>
              <w:t>1 maquette par page du jeu et du site :</w:t>
            </w:r>
            <w:r w:rsidR="004441F1">
              <w:t xml:space="preserve"> Jeu :</w:t>
            </w:r>
            <w:r>
              <w:t xml:space="preserve"> 1 maquette par jeu</w:t>
            </w:r>
            <w:r w:rsidR="004441F1">
              <w:t xml:space="preserve"> pour les 2 et les menus</w:t>
            </w:r>
            <w:r>
              <w:t>,</w:t>
            </w:r>
            <w:r w:rsidR="004441F1">
              <w:t xml:space="preserve"> des maquettes pour la page d’accueil, inventaire, connexion/inscription</w:t>
            </w:r>
            <w:r w:rsidR="00263749">
              <w:t>, coffres, options</w:t>
            </w:r>
            <w:r w:rsidR="004441F1">
              <w:t>. Site : page d’accueil, détails du compte, inventaire, recherche de joueurs</w:t>
            </w:r>
            <w:r w:rsidR="00095996">
              <w:t>, statistiques</w:t>
            </w:r>
          </w:p>
        </w:tc>
      </w:tr>
    </w:tbl>
    <w:p w:rsidR="00684164" w:rsidRPr="007625C0" w:rsidRDefault="00684164" w:rsidP="0034690C">
      <w:pPr>
        <w:pStyle w:val="Titre1"/>
        <w:keepNext/>
        <w:keepLines/>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trPr>
          <w:cantSplit/>
          <w:trHeight w:val="397"/>
          <w:jc w:val="center"/>
        </w:trPr>
        <w:tc>
          <w:tcPr>
            <w:tcW w:w="3119" w:type="dxa"/>
            <w:shd w:val="clear" w:color="auto" w:fill="D9D9D9"/>
            <w:vAlign w:val="center"/>
          </w:tcPr>
          <w:p w:rsidR="00684164" w:rsidRDefault="00684164" w:rsidP="00CE4D89">
            <w:pPr>
              <w:pStyle w:val="TexteTableau"/>
              <w:keepNext/>
              <w:keepLines/>
            </w:pPr>
          </w:p>
        </w:tc>
        <w:tc>
          <w:tcPr>
            <w:tcW w:w="3402" w:type="dxa"/>
            <w:shd w:val="clear" w:color="auto" w:fill="D9D9D9"/>
            <w:vAlign w:val="center"/>
          </w:tcPr>
          <w:p w:rsidR="00684164" w:rsidRPr="00AF7342" w:rsidRDefault="00684164" w:rsidP="00CE4D89">
            <w:pPr>
              <w:pStyle w:val="TexteTableau"/>
              <w:keepNext/>
              <w:keepLines/>
            </w:pPr>
            <w:r w:rsidRPr="00AF7342">
              <w:t>Lu et approuvé le :</w:t>
            </w:r>
          </w:p>
        </w:tc>
        <w:tc>
          <w:tcPr>
            <w:tcW w:w="3402" w:type="dxa"/>
            <w:shd w:val="clear" w:color="auto" w:fill="D9D9D9"/>
            <w:vAlign w:val="center"/>
          </w:tcPr>
          <w:p w:rsidR="00684164" w:rsidRPr="00AF7342" w:rsidRDefault="00684164" w:rsidP="00CE4D89">
            <w:pPr>
              <w:pStyle w:val="TexteTableau"/>
              <w:keepNext/>
              <w:keepLines/>
            </w:pPr>
            <w:r w:rsidRPr="00AF7342">
              <w:t>Signature :</w:t>
            </w:r>
          </w:p>
        </w:tc>
      </w:tr>
      <w:tr w:rsidR="00684164" w:rsidRPr="00CE4D89">
        <w:trPr>
          <w:cantSplit/>
          <w:trHeight w:val="397"/>
          <w:jc w:val="center"/>
        </w:trPr>
        <w:tc>
          <w:tcPr>
            <w:tcW w:w="3119" w:type="dxa"/>
            <w:vAlign w:val="center"/>
          </w:tcPr>
          <w:p w:rsidR="00684164" w:rsidRPr="00AF7342" w:rsidRDefault="005C1027" w:rsidP="00CE4D89">
            <w:pPr>
              <w:pStyle w:val="TexteTableau"/>
              <w:keepNext/>
              <w:keepLines/>
            </w:pPr>
            <w:r>
              <w:t>Elève</w:t>
            </w:r>
            <w:r w:rsidR="00AC459F">
              <w:t xml:space="preserve"> </w:t>
            </w:r>
            <w:r w:rsidR="00684164" w:rsidRPr="00AF7342">
              <w:t>:</w:t>
            </w:r>
          </w:p>
        </w:tc>
        <w:tc>
          <w:tcPr>
            <w:tcW w:w="3402" w:type="dxa"/>
            <w:vAlign w:val="center"/>
          </w:tcPr>
          <w:p w:rsidR="00684164" w:rsidRDefault="00244525" w:rsidP="00CE4D89">
            <w:pPr>
              <w:pStyle w:val="TexteTableau"/>
              <w:keepNext/>
              <w:keepLines/>
            </w:pPr>
            <w:r>
              <w:t>30.05.2022</w:t>
            </w:r>
          </w:p>
        </w:tc>
        <w:tc>
          <w:tcPr>
            <w:tcW w:w="3402" w:type="dxa"/>
            <w:vAlign w:val="center"/>
          </w:tcPr>
          <w:p w:rsidR="00684164" w:rsidRDefault="00244525" w:rsidP="00CE4D89">
            <w:pPr>
              <w:pStyle w:val="TexteTableau"/>
              <w:keepNext/>
              <w:keepLines/>
            </w:pPr>
            <w:r>
              <w:t>Damien Loup</w:t>
            </w:r>
          </w:p>
        </w:tc>
      </w:tr>
      <w:tr w:rsidR="00684164" w:rsidRPr="00CE4D89">
        <w:trPr>
          <w:cantSplit/>
          <w:trHeight w:val="397"/>
          <w:jc w:val="center"/>
        </w:trPr>
        <w:tc>
          <w:tcPr>
            <w:tcW w:w="3119" w:type="dxa"/>
            <w:vAlign w:val="center"/>
          </w:tcPr>
          <w:p w:rsidR="00C76F9D" w:rsidRPr="00AF7342" w:rsidRDefault="005C1027" w:rsidP="00CE4D89">
            <w:pPr>
              <w:pStyle w:val="TexteTableau"/>
              <w:keepNext/>
              <w:keepLines/>
            </w:pPr>
            <w:r>
              <w:t>Enseignant</w:t>
            </w:r>
            <w:r w:rsidR="00684164" w:rsidRPr="00AF7342">
              <w:t xml:space="preserve"> :</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bl>
    <w:p w:rsidR="00AC3EE3" w:rsidRDefault="00AC3EE3" w:rsidP="00AC3EE3">
      <w:pPr>
        <w:pStyle w:val="paragraphe1"/>
        <w:rPr>
          <w:b/>
          <w:bCs/>
          <w:iCs w:val="0"/>
          <w:sz w:val="28"/>
          <w:szCs w:val="24"/>
        </w:rPr>
      </w:pPr>
    </w:p>
    <w:p w:rsidR="00AC3EE3" w:rsidRPr="00AC3EE3" w:rsidRDefault="00AC3EE3" w:rsidP="00AE264B">
      <w:pPr>
        <w:pStyle w:val="paragraphe1"/>
        <w:ind w:left="0"/>
      </w:pPr>
    </w:p>
    <w:sectPr w:rsidR="00AC3EE3" w:rsidRPr="00AC3EE3" w:rsidSect="007076A9">
      <w:headerReference w:type="default" r:id="rId8"/>
      <w:footerReference w:type="default" r:id="rId9"/>
      <w:headerReference w:type="first" r:id="rId10"/>
      <w:footerReference w:type="first" r:id="rId11"/>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646" w:rsidRDefault="00E71646">
      <w:r>
        <w:separator/>
      </w:r>
    </w:p>
  </w:endnote>
  <w:endnote w:type="continuationSeparator" w:id="0">
    <w:p w:rsidR="00E71646" w:rsidRDefault="00E71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altName w:val="Gentium Bas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2D28B5" w:rsidRPr="00CE4D89">
      <w:tc>
        <w:tcPr>
          <w:tcW w:w="3969" w:type="dxa"/>
          <w:vAlign w:val="center"/>
        </w:tcPr>
        <w:p w:rsidR="002D28B5" w:rsidRPr="001B1602" w:rsidRDefault="00935CC1" w:rsidP="001B1602">
          <w:pPr>
            <w:pStyle w:val="Pieddepage"/>
            <w:tabs>
              <w:tab w:val="right" w:pos="9923"/>
            </w:tabs>
            <w:ind w:left="34"/>
            <w:rPr>
              <w:sz w:val="16"/>
              <w:szCs w:val="16"/>
              <w:lang w:val="de-DE"/>
            </w:rPr>
          </w:pPr>
          <w:r>
            <w:rPr>
              <w:sz w:val="16"/>
              <w:szCs w:val="16"/>
            </w:rPr>
            <w:fldChar w:fldCharType="begin"/>
          </w:r>
          <w:r>
            <w:rPr>
              <w:sz w:val="16"/>
              <w:szCs w:val="16"/>
            </w:rPr>
            <w:instrText xml:space="preserve"> FILENAME  \* FirstCap  \* MERGEFORMAT </w:instrText>
          </w:r>
          <w:r>
            <w:rPr>
              <w:sz w:val="16"/>
              <w:szCs w:val="16"/>
            </w:rPr>
            <w:fldChar w:fldCharType="separate"/>
          </w:r>
          <w:r w:rsidR="009F6B41">
            <w:rPr>
              <w:noProof/>
              <w:sz w:val="16"/>
              <w:szCs w:val="16"/>
            </w:rPr>
            <w:t>Demomot-DamienLoup-CDC.docx</w:t>
          </w:r>
          <w:r>
            <w:rPr>
              <w:sz w:val="16"/>
              <w:szCs w:val="16"/>
            </w:rPr>
            <w:fldChar w:fldCharType="end"/>
          </w:r>
        </w:p>
      </w:tc>
      <w:tc>
        <w:tcPr>
          <w:tcW w:w="2268" w:type="dxa"/>
          <w:vAlign w:val="center"/>
        </w:tcPr>
        <w:p w:rsidR="002D28B5" w:rsidRPr="00A97A4E" w:rsidRDefault="00B73FD4" w:rsidP="001B1602">
          <w:pPr>
            <w:pStyle w:val="Pieddepage"/>
            <w:tabs>
              <w:tab w:val="right" w:pos="9923"/>
            </w:tabs>
            <w:ind w:left="34"/>
            <w:rPr>
              <w:sz w:val="16"/>
              <w:szCs w:val="16"/>
              <w:lang w:val="de-DE"/>
            </w:rPr>
          </w:pPr>
          <w:r w:rsidRPr="00CE4D89">
            <w:rPr>
              <w:snapToGrid w:val="0"/>
              <w:sz w:val="20"/>
              <w:szCs w:val="20"/>
            </w:rPr>
            <w:t xml:space="preserve">Page </w:t>
          </w:r>
          <w:r w:rsidR="00677B98" w:rsidRPr="00CE4D89">
            <w:rPr>
              <w:snapToGrid w:val="0"/>
              <w:sz w:val="20"/>
              <w:szCs w:val="20"/>
            </w:rPr>
            <w:fldChar w:fldCharType="begin"/>
          </w:r>
          <w:r w:rsidRPr="00CE4D89">
            <w:rPr>
              <w:snapToGrid w:val="0"/>
              <w:sz w:val="20"/>
              <w:szCs w:val="20"/>
            </w:rPr>
            <w:instrText xml:space="preserve"> PAGE </w:instrText>
          </w:r>
          <w:r w:rsidR="00677B98" w:rsidRPr="00CE4D89">
            <w:rPr>
              <w:snapToGrid w:val="0"/>
              <w:sz w:val="20"/>
              <w:szCs w:val="20"/>
            </w:rPr>
            <w:fldChar w:fldCharType="separate"/>
          </w:r>
          <w:r w:rsidR="009F6B41">
            <w:rPr>
              <w:noProof/>
              <w:snapToGrid w:val="0"/>
              <w:sz w:val="20"/>
              <w:szCs w:val="20"/>
            </w:rPr>
            <w:t>2</w:t>
          </w:r>
          <w:r w:rsidR="00677B98" w:rsidRPr="00CE4D89">
            <w:rPr>
              <w:snapToGrid w:val="0"/>
              <w:sz w:val="20"/>
              <w:szCs w:val="20"/>
            </w:rPr>
            <w:fldChar w:fldCharType="end"/>
          </w:r>
          <w:r w:rsidRPr="00CE4D89">
            <w:rPr>
              <w:snapToGrid w:val="0"/>
              <w:sz w:val="20"/>
              <w:szCs w:val="20"/>
            </w:rPr>
            <w:t xml:space="preserve"> sur </w:t>
          </w:r>
          <w:r w:rsidR="00677B98" w:rsidRPr="00CE4D89">
            <w:rPr>
              <w:snapToGrid w:val="0"/>
              <w:sz w:val="20"/>
              <w:szCs w:val="20"/>
            </w:rPr>
            <w:fldChar w:fldCharType="begin"/>
          </w:r>
          <w:r w:rsidRPr="00CE4D89">
            <w:rPr>
              <w:snapToGrid w:val="0"/>
              <w:sz w:val="20"/>
              <w:szCs w:val="20"/>
            </w:rPr>
            <w:instrText xml:space="preserve"> NUMPAGES </w:instrText>
          </w:r>
          <w:r w:rsidR="00677B98" w:rsidRPr="00CE4D89">
            <w:rPr>
              <w:snapToGrid w:val="0"/>
              <w:sz w:val="20"/>
              <w:szCs w:val="20"/>
            </w:rPr>
            <w:fldChar w:fldCharType="separate"/>
          </w:r>
          <w:r w:rsidR="009F6B41">
            <w:rPr>
              <w:noProof/>
              <w:snapToGrid w:val="0"/>
              <w:sz w:val="20"/>
              <w:szCs w:val="20"/>
            </w:rPr>
            <w:t>3</w:t>
          </w:r>
          <w:r w:rsidR="00677B98" w:rsidRPr="00CE4D89">
            <w:rPr>
              <w:snapToGrid w:val="0"/>
              <w:sz w:val="20"/>
              <w:szCs w:val="20"/>
            </w:rPr>
            <w:fldChar w:fldCharType="end"/>
          </w:r>
        </w:p>
      </w:tc>
      <w:tc>
        <w:tcPr>
          <w:tcW w:w="3686" w:type="dxa"/>
          <w:vAlign w:val="center"/>
        </w:tcPr>
        <w:p w:rsidR="002D28B5" w:rsidRPr="00CE4D89" w:rsidRDefault="00B73FD4" w:rsidP="00B73FD4">
          <w:pPr>
            <w:pStyle w:val="Pieddepage"/>
            <w:tabs>
              <w:tab w:val="right" w:pos="9923"/>
            </w:tabs>
            <w:ind w:left="34"/>
            <w:jc w:val="center"/>
            <w:rPr>
              <w:sz w:val="16"/>
              <w:szCs w:val="16"/>
            </w:rPr>
          </w:pPr>
          <w:r w:rsidRPr="00CE4D89">
            <w:rPr>
              <w:sz w:val="16"/>
              <w:szCs w:val="16"/>
            </w:rPr>
            <w:t xml:space="preserve">Dernière </w:t>
          </w:r>
          <w:proofErr w:type="spellStart"/>
          <w:r w:rsidRPr="00CE4D89">
            <w:rPr>
              <w:sz w:val="16"/>
              <w:szCs w:val="16"/>
            </w:rPr>
            <w:t>modif</w:t>
          </w:r>
          <w:proofErr w:type="spellEnd"/>
          <w:r>
            <w:rPr>
              <w:sz w:val="16"/>
              <w:szCs w:val="16"/>
            </w:rPr>
            <w:t> :</w:t>
          </w:r>
          <w:r w:rsidRPr="00CE4D89">
            <w:rPr>
              <w:sz w:val="16"/>
              <w:szCs w:val="16"/>
            </w:rPr>
            <w:t xml:space="preserve"> </w:t>
          </w:r>
          <w:r>
            <w:rPr>
              <w:sz w:val="16"/>
              <w:szCs w:val="16"/>
            </w:rPr>
            <w:t>02.12.2010</w:t>
          </w:r>
          <w:r w:rsidR="00677B98" w:rsidRPr="00CE4D89">
            <w:rPr>
              <w:sz w:val="16"/>
              <w:szCs w:val="16"/>
            </w:rPr>
            <w:fldChar w:fldCharType="begin"/>
          </w:r>
          <w:r w:rsidR="002D28B5" w:rsidRPr="00CE4D89">
            <w:rPr>
              <w:sz w:val="16"/>
              <w:szCs w:val="16"/>
            </w:rPr>
            <w:instrText xml:space="preserve">  </w:instrText>
          </w:r>
          <w:r w:rsidR="00677B98" w:rsidRPr="00CE4D89">
            <w:rPr>
              <w:sz w:val="16"/>
              <w:szCs w:val="16"/>
            </w:rPr>
            <w:fldChar w:fldCharType="end"/>
          </w:r>
        </w:p>
        <w:p w:rsidR="002D28B5" w:rsidRPr="00CE4D89" w:rsidRDefault="002D28B5" w:rsidP="00B73FD4">
          <w:pPr>
            <w:pStyle w:val="Pieddepage"/>
            <w:tabs>
              <w:tab w:val="right" w:pos="9923"/>
            </w:tabs>
            <w:ind w:left="34"/>
            <w:jc w:val="right"/>
            <w:rPr>
              <w:i/>
              <w:iCs/>
              <w:sz w:val="12"/>
              <w:szCs w:val="12"/>
            </w:rPr>
          </w:pPr>
        </w:p>
      </w:tc>
    </w:tr>
  </w:tbl>
  <w:p w:rsidR="002D28B5" w:rsidRDefault="002D28B5" w:rsidP="00D21480">
    <w:pPr>
      <w:pStyle w:val="Pieddepage"/>
      <w:tabs>
        <w:tab w:val="right" w:pos="9923"/>
      </w:tabs>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8B5" w:rsidRDefault="00B06799"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F529F"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2D28B5" w:rsidRDefault="00677B98"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2D28B5" w:rsidRPr="00172A50">
      <w:rPr>
        <w:rFonts w:cs="Arial"/>
        <w:snapToGrid w:val="0"/>
        <w:sz w:val="12"/>
      </w:rPr>
      <w:instrText xml:space="preserve"> FILENAME \p </w:instrText>
    </w:r>
    <w:r w:rsidRPr="00172A50">
      <w:rPr>
        <w:rFonts w:cs="Arial"/>
        <w:snapToGrid w:val="0"/>
        <w:sz w:val="12"/>
      </w:rPr>
      <w:fldChar w:fldCharType="separate"/>
    </w:r>
    <w:r w:rsidR="009F6B41">
      <w:rPr>
        <w:rFonts w:cs="Arial"/>
        <w:noProof/>
        <w:snapToGrid w:val="0"/>
        <w:sz w:val="12"/>
      </w:rPr>
      <w:t>C:\Users\damloup\Desktop\P-Demomot\01-Documents\Demomot-DamienLoup-CDC.docx</w:t>
    </w:r>
    <w:r w:rsidRPr="00172A50">
      <w:rPr>
        <w:rFonts w:cs="Arial"/>
        <w:snapToGrid w:val="0"/>
        <w:sz w:val="12"/>
      </w:rPr>
      <w:fldChar w:fldCharType="end"/>
    </w:r>
    <w:r w:rsidR="002D28B5">
      <w:rPr>
        <w:rFonts w:cs="Arial"/>
        <w:snapToGrid w:val="0"/>
        <w:sz w:val="12"/>
      </w:rPr>
      <w:tab/>
    </w:r>
    <w:r w:rsidR="002D28B5">
      <w:rPr>
        <w:rFonts w:cs="Arial"/>
        <w:snapToGrid w:val="0"/>
        <w:sz w:val="12"/>
      </w:rPr>
      <w:tab/>
      <w:t>Version du 1.08.03</w:t>
    </w:r>
  </w:p>
  <w:p w:rsidR="002D28B5" w:rsidRDefault="002D28B5" w:rsidP="005D3884">
    <w:pPr>
      <w:pStyle w:val="Pieddepage"/>
      <w:tabs>
        <w:tab w:val="clear" w:pos="9072"/>
        <w:tab w:val="right" w:pos="9923"/>
      </w:tabs>
      <w:rPr>
        <w:rFonts w:cs="Arial"/>
        <w:snapToGrid w:val="0"/>
        <w:sz w:val="12"/>
      </w:rPr>
    </w:pPr>
    <w:r>
      <w:rPr>
        <w:rFonts w:cs="Arial"/>
        <w:snapToGrid w:val="0"/>
        <w:sz w:val="12"/>
      </w:rPr>
      <w:t>Auteur : PAT</w:t>
    </w:r>
  </w:p>
  <w:p w:rsidR="002D28B5" w:rsidRDefault="002D28B5"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677B98">
      <w:rPr>
        <w:rFonts w:cs="Arial"/>
        <w:snapToGrid w:val="0"/>
        <w:sz w:val="12"/>
      </w:rPr>
      <w:fldChar w:fldCharType="begin"/>
    </w:r>
    <w:r>
      <w:rPr>
        <w:rFonts w:cs="Arial"/>
        <w:snapToGrid w:val="0"/>
        <w:sz w:val="12"/>
      </w:rPr>
      <w:instrText xml:space="preserve"> TIME \@ "dd/MM/yyyy" </w:instrText>
    </w:r>
    <w:r w:rsidR="00677B98">
      <w:rPr>
        <w:rFonts w:cs="Arial"/>
        <w:snapToGrid w:val="0"/>
        <w:sz w:val="12"/>
      </w:rPr>
      <w:fldChar w:fldCharType="separate"/>
    </w:r>
    <w:r w:rsidR="009F6B41">
      <w:rPr>
        <w:rFonts w:cs="Arial"/>
        <w:noProof/>
        <w:snapToGrid w:val="0"/>
        <w:sz w:val="12"/>
      </w:rPr>
      <w:t>01/06/2022</w:t>
    </w:r>
    <w:r w:rsidR="00677B98">
      <w:rPr>
        <w:rFonts w:cs="Arial"/>
        <w:snapToGrid w:val="0"/>
        <w:sz w:val="12"/>
      </w:rPr>
      <w:fldChar w:fldCharType="end"/>
    </w:r>
    <w:r>
      <w:rPr>
        <w:rFonts w:cs="Arial"/>
        <w:snapToGrid w:val="0"/>
        <w:sz w:val="12"/>
      </w:rPr>
      <w:t xml:space="preserve"> à </w:t>
    </w:r>
    <w:r w:rsidR="00677B98">
      <w:rPr>
        <w:rFonts w:cs="Arial"/>
        <w:snapToGrid w:val="0"/>
        <w:sz w:val="12"/>
      </w:rPr>
      <w:fldChar w:fldCharType="begin"/>
    </w:r>
    <w:r>
      <w:rPr>
        <w:rFonts w:cs="Arial"/>
        <w:snapToGrid w:val="0"/>
        <w:sz w:val="12"/>
      </w:rPr>
      <w:instrText xml:space="preserve"> TIME \@ "HH:mm" </w:instrText>
    </w:r>
    <w:r w:rsidR="00677B98">
      <w:rPr>
        <w:rFonts w:cs="Arial"/>
        <w:snapToGrid w:val="0"/>
        <w:sz w:val="12"/>
      </w:rPr>
      <w:fldChar w:fldCharType="separate"/>
    </w:r>
    <w:r w:rsidR="009F6B41">
      <w:rPr>
        <w:rFonts w:cs="Arial"/>
        <w:noProof/>
        <w:snapToGrid w:val="0"/>
        <w:sz w:val="12"/>
      </w:rPr>
      <w:t>09:36</w:t>
    </w:r>
    <w:r w:rsidR="00677B98">
      <w:rPr>
        <w:rFonts w:cs="Arial"/>
        <w:snapToGrid w:val="0"/>
        <w:sz w:val="12"/>
      </w:rPr>
      <w:fldChar w:fldCharType="end"/>
    </w:r>
  </w:p>
  <w:p w:rsidR="002D28B5" w:rsidRDefault="002D28B5" w:rsidP="005D3884">
    <w:pPr>
      <w:pStyle w:val="Pieddepage"/>
      <w:tabs>
        <w:tab w:val="clear" w:pos="9072"/>
        <w:tab w:val="right" w:pos="9923"/>
      </w:tabs>
      <w:rPr>
        <w:rFonts w:cs="Arial"/>
        <w:snapToGrid w:val="0"/>
        <w:sz w:val="12"/>
      </w:rPr>
    </w:pPr>
  </w:p>
  <w:p w:rsidR="002D28B5" w:rsidRDefault="002D28B5"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677B98" w:rsidRPr="00CA562D">
      <w:rPr>
        <w:rFonts w:cs="Arial"/>
        <w:snapToGrid w:val="0"/>
        <w:sz w:val="12"/>
      </w:rPr>
      <w:fldChar w:fldCharType="begin"/>
    </w:r>
    <w:r w:rsidRPr="00CA562D">
      <w:rPr>
        <w:rFonts w:cs="Arial"/>
        <w:snapToGrid w:val="0"/>
        <w:sz w:val="12"/>
      </w:rPr>
      <w:instrText xml:space="preserve"> PAGE </w:instrText>
    </w:r>
    <w:r w:rsidR="00677B98" w:rsidRPr="00CA562D">
      <w:rPr>
        <w:rFonts w:cs="Arial"/>
        <w:snapToGrid w:val="0"/>
        <w:sz w:val="12"/>
      </w:rPr>
      <w:fldChar w:fldCharType="separate"/>
    </w:r>
    <w:r>
      <w:rPr>
        <w:rFonts w:cs="Arial"/>
        <w:noProof/>
        <w:snapToGrid w:val="0"/>
        <w:sz w:val="12"/>
      </w:rPr>
      <w:t>1</w:t>
    </w:r>
    <w:r w:rsidR="00677B98" w:rsidRPr="00CA562D">
      <w:rPr>
        <w:rFonts w:cs="Arial"/>
        <w:snapToGrid w:val="0"/>
        <w:sz w:val="12"/>
      </w:rPr>
      <w:fldChar w:fldCharType="end"/>
    </w:r>
    <w:r w:rsidRPr="00CA562D">
      <w:rPr>
        <w:rFonts w:cs="Arial"/>
        <w:snapToGrid w:val="0"/>
        <w:sz w:val="12"/>
      </w:rPr>
      <w:t xml:space="preserve"> sur </w:t>
    </w:r>
    <w:r w:rsidR="00677B98" w:rsidRPr="00CA562D">
      <w:rPr>
        <w:rFonts w:cs="Arial"/>
        <w:snapToGrid w:val="0"/>
        <w:sz w:val="12"/>
      </w:rPr>
      <w:fldChar w:fldCharType="begin"/>
    </w:r>
    <w:r w:rsidRPr="00CA562D">
      <w:rPr>
        <w:rFonts w:cs="Arial"/>
        <w:snapToGrid w:val="0"/>
        <w:sz w:val="12"/>
      </w:rPr>
      <w:instrText xml:space="preserve"> NUMPAGES </w:instrText>
    </w:r>
    <w:r w:rsidR="00677B98" w:rsidRPr="00CA562D">
      <w:rPr>
        <w:rFonts w:cs="Arial"/>
        <w:snapToGrid w:val="0"/>
        <w:sz w:val="12"/>
      </w:rPr>
      <w:fldChar w:fldCharType="separate"/>
    </w:r>
    <w:r w:rsidR="009F6B41">
      <w:rPr>
        <w:rFonts w:cs="Arial"/>
        <w:noProof/>
        <w:snapToGrid w:val="0"/>
        <w:sz w:val="12"/>
      </w:rPr>
      <w:t>3</w:t>
    </w:r>
    <w:r w:rsidR="00677B98"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646" w:rsidRDefault="00E71646">
      <w:r>
        <w:separator/>
      </w:r>
    </w:p>
  </w:footnote>
  <w:footnote w:type="continuationSeparator" w:id="0">
    <w:p w:rsidR="00E71646" w:rsidRDefault="00E71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8B5" w:rsidRPr="00B73FD4" w:rsidRDefault="00B73FD4" w:rsidP="00031C09">
    <w:pPr>
      <w:pStyle w:val="En-tte"/>
      <w:rPr>
        <w:sz w:val="24"/>
        <w:szCs w:val="24"/>
      </w:rPr>
    </w:pPr>
    <w:r w:rsidRPr="00B73FD4">
      <w:rPr>
        <w:sz w:val="24"/>
        <w:szCs w:val="24"/>
      </w:rPr>
      <w:tab/>
      <w:t>Cahier des charges</w:t>
    </w:r>
    <w:r w:rsidRPr="00B73FD4">
      <w:rPr>
        <w:sz w:val="24"/>
        <w:szCs w:val="24"/>
      </w:rPr>
      <w:tab/>
    </w:r>
    <w:r w:rsidR="00031DE9">
      <w:rPr>
        <w:sz w:val="24"/>
        <w:szCs w:val="24"/>
      </w:rPr>
      <w:t>DemoMot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D28B5">
      <w:trPr>
        <w:trHeight w:val="363"/>
      </w:trPr>
      <w:tc>
        <w:tcPr>
          <w:tcW w:w="1107" w:type="dxa"/>
        </w:tcPr>
        <w:p w:rsidR="002D28B5" w:rsidRDefault="002D28B5">
          <w:pPr>
            <w:pStyle w:val="En-tte"/>
            <w:rPr>
              <w:sz w:val="2"/>
            </w:rPr>
          </w:pPr>
        </w:p>
        <w:p w:rsidR="002D28B5" w:rsidRPr="004E6239" w:rsidRDefault="002D28B5"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2D28B5" w:rsidRPr="005D3884" w:rsidRDefault="002D28B5" w:rsidP="004E6239">
          <w:pPr>
            <w:pStyle w:val="En-tte"/>
            <w:rPr>
              <w:i/>
              <w:iCs/>
              <w:sz w:val="2"/>
            </w:rPr>
          </w:pPr>
        </w:p>
        <w:p w:rsidR="002D28B5" w:rsidRPr="004E6239" w:rsidRDefault="002D28B5" w:rsidP="005D3884">
          <w:pPr>
            <w:ind w:left="-70"/>
            <w:rPr>
              <w:sz w:val="16"/>
              <w:szCs w:val="16"/>
            </w:rPr>
          </w:pPr>
          <w:r w:rsidRPr="005D3884">
            <w:rPr>
              <w:i/>
              <w:iCs/>
              <w:sz w:val="16"/>
              <w:szCs w:val="16"/>
            </w:rPr>
            <w:t>Section informatique</w:t>
          </w:r>
        </w:p>
      </w:tc>
      <w:tc>
        <w:tcPr>
          <w:tcW w:w="6237" w:type="dxa"/>
          <w:tcBorders>
            <w:left w:val="nil"/>
          </w:tcBorders>
        </w:tcPr>
        <w:p w:rsidR="002D28B5" w:rsidRPr="004E6239" w:rsidRDefault="002D28B5" w:rsidP="004E6239">
          <w:pPr>
            <w:jc w:val="right"/>
          </w:pPr>
          <w:r>
            <w:t xml:space="preserve">Projet : </w:t>
          </w:r>
          <w:proofErr w:type="spellStart"/>
          <w:r>
            <w:t>xxxxxx</w:t>
          </w:r>
          <w:proofErr w:type="spellEnd"/>
        </w:p>
      </w:tc>
    </w:tr>
  </w:tbl>
  <w:p w:rsidR="002D28B5" w:rsidRDefault="002D28B5">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3.5pt" o:bullet="t">
        <v:imagedata r:id="rId1" o:title="BD21302_"/>
      </v:shape>
    </w:pict>
  </w:numPicBullet>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3" w15:restartNumberingAfterBreak="0">
    <w:nsid w:val="0B126DA3"/>
    <w:multiLevelType w:val="hybridMultilevel"/>
    <w:tmpl w:val="EF380106"/>
    <w:lvl w:ilvl="0" w:tplc="96001B48">
      <w:start w:val="7"/>
      <w:numFmt w:val="bullet"/>
      <w:lvlText w:val="-"/>
      <w:lvlJc w:val="left"/>
      <w:pPr>
        <w:ind w:left="616" w:hanging="360"/>
      </w:pPr>
      <w:rPr>
        <w:rFonts w:ascii="Arial" w:eastAsia="Times New Roman" w:hAnsi="Arial" w:cs="Arial" w:hint="default"/>
      </w:rPr>
    </w:lvl>
    <w:lvl w:ilvl="1" w:tplc="100C0003" w:tentative="1">
      <w:start w:val="1"/>
      <w:numFmt w:val="bullet"/>
      <w:lvlText w:val="o"/>
      <w:lvlJc w:val="left"/>
      <w:pPr>
        <w:ind w:left="1336" w:hanging="360"/>
      </w:pPr>
      <w:rPr>
        <w:rFonts w:ascii="Courier New" w:hAnsi="Courier New" w:cs="Courier New" w:hint="default"/>
      </w:rPr>
    </w:lvl>
    <w:lvl w:ilvl="2" w:tplc="100C0005" w:tentative="1">
      <w:start w:val="1"/>
      <w:numFmt w:val="bullet"/>
      <w:lvlText w:val=""/>
      <w:lvlJc w:val="left"/>
      <w:pPr>
        <w:ind w:left="2056" w:hanging="360"/>
      </w:pPr>
      <w:rPr>
        <w:rFonts w:ascii="Wingdings" w:hAnsi="Wingdings" w:hint="default"/>
      </w:rPr>
    </w:lvl>
    <w:lvl w:ilvl="3" w:tplc="100C0001" w:tentative="1">
      <w:start w:val="1"/>
      <w:numFmt w:val="bullet"/>
      <w:lvlText w:val=""/>
      <w:lvlJc w:val="left"/>
      <w:pPr>
        <w:ind w:left="2776" w:hanging="360"/>
      </w:pPr>
      <w:rPr>
        <w:rFonts w:ascii="Symbol" w:hAnsi="Symbol" w:hint="default"/>
      </w:rPr>
    </w:lvl>
    <w:lvl w:ilvl="4" w:tplc="100C0003" w:tentative="1">
      <w:start w:val="1"/>
      <w:numFmt w:val="bullet"/>
      <w:lvlText w:val="o"/>
      <w:lvlJc w:val="left"/>
      <w:pPr>
        <w:ind w:left="3496" w:hanging="360"/>
      </w:pPr>
      <w:rPr>
        <w:rFonts w:ascii="Courier New" w:hAnsi="Courier New" w:cs="Courier New" w:hint="default"/>
      </w:rPr>
    </w:lvl>
    <w:lvl w:ilvl="5" w:tplc="100C0005" w:tentative="1">
      <w:start w:val="1"/>
      <w:numFmt w:val="bullet"/>
      <w:lvlText w:val=""/>
      <w:lvlJc w:val="left"/>
      <w:pPr>
        <w:ind w:left="4216" w:hanging="360"/>
      </w:pPr>
      <w:rPr>
        <w:rFonts w:ascii="Wingdings" w:hAnsi="Wingdings" w:hint="default"/>
      </w:rPr>
    </w:lvl>
    <w:lvl w:ilvl="6" w:tplc="100C0001" w:tentative="1">
      <w:start w:val="1"/>
      <w:numFmt w:val="bullet"/>
      <w:lvlText w:val=""/>
      <w:lvlJc w:val="left"/>
      <w:pPr>
        <w:ind w:left="4936" w:hanging="360"/>
      </w:pPr>
      <w:rPr>
        <w:rFonts w:ascii="Symbol" w:hAnsi="Symbol" w:hint="default"/>
      </w:rPr>
    </w:lvl>
    <w:lvl w:ilvl="7" w:tplc="100C0003" w:tentative="1">
      <w:start w:val="1"/>
      <w:numFmt w:val="bullet"/>
      <w:lvlText w:val="o"/>
      <w:lvlJc w:val="left"/>
      <w:pPr>
        <w:ind w:left="5656" w:hanging="360"/>
      </w:pPr>
      <w:rPr>
        <w:rFonts w:ascii="Courier New" w:hAnsi="Courier New" w:cs="Courier New" w:hint="default"/>
      </w:rPr>
    </w:lvl>
    <w:lvl w:ilvl="8" w:tplc="100C0005" w:tentative="1">
      <w:start w:val="1"/>
      <w:numFmt w:val="bullet"/>
      <w:lvlText w:val=""/>
      <w:lvlJc w:val="left"/>
      <w:pPr>
        <w:ind w:left="6376" w:hanging="360"/>
      </w:pPr>
      <w:rPr>
        <w:rFonts w:ascii="Wingdings" w:hAnsi="Wingdings" w:hint="default"/>
      </w:rPr>
    </w:lvl>
  </w:abstractNum>
  <w:abstractNum w:abstractNumId="4" w15:restartNumberingAfterBreak="0">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8968E4"/>
    <w:multiLevelType w:val="hybridMultilevel"/>
    <w:tmpl w:val="6764E0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15:restartNumberingAfterBreak="0">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15:restartNumberingAfterBreak="0">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6566A89"/>
    <w:multiLevelType w:val="multilevel"/>
    <w:tmpl w:val="12E2BDB4"/>
    <w:lvl w:ilvl="0">
      <w:start w:val="1"/>
      <w:numFmt w:val="decimal"/>
      <w:pStyle w:val="Titre1"/>
      <w:lvlText w:val="%1"/>
      <w:lvlJc w:val="left"/>
      <w:pPr>
        <w:tabs>
          <w:tab w:val="num" w:pos="426"/>
        </w:tabs>
        <w:ind w:left="-28" w:firstLine="170"/>
      </w:pPr>
      <w:rPr>
        <w:rFonts w:hint="default"/>
      </w:rPr>
    </w:lvl>
    <w:lvl w:ilvl="1">
      <w:start w:val="1"/>
      <w:numFmt w:val="decimal"/>
      <w:pStyle w:val="Titre2"/>
      <w:lvlText w:val="%1.%2"/>
      <w:lvlJc w:val="left"/>
      <w:pPr>
        <w:tabs>
          <w:tab w:val="num" w:pos="823"/>
        </w:tabs>
        <w:ind w:left="256" w:firstLine="0"/>
      </w:pPr>
      <w:rPr>
        <w:rFonts w:hint="default"/>
      </w:rPr>
    </w:lvl>
    <w:lvl w:ilvl="2">
      <w:start w:val="1"/>
      <w:numFmt w:val="decimal"/>
      <w:pStyle w:val="Titre3"/>
      <w:lvlText w:val="%1.%2.%3"/>
      <w:lvlJc w:val="left"/>
      <w:pPr>
        <w:tabs>
          <w:tab w:val="num" w:pos="862"/>
        </w:tabs>
        <w:ind w:left="862" w:hanging="720"/>
      </w:pPr>
      <w:rPr>
        <w:rFonts w:hint="default"/>
      </w:rPr>
    </w:lvl>
    <w:lvl w:ilvl="3">
      <w:start w:val="1"/>
      <w:numFmt w:val="decimal"/>
      <w:pStyle w:val="Titre4"/>
      <w:lvlText w:val="%1.%2.%3.%4"/>
      <w:lvlJc w:val="left"/>
      <w:pPr>
        <w:tabs>
          <w:tab w:val="num" w:pos="1006"/>
        </w:tabs>
        <w:ind w:left="1006" w:hanging="864"/>
      </w:pPr>
      <w:rPr>
        <w:rFonts w:hint="default"/>
      </w:rPr>
    </w:lvl>
    <w:lvl w:ilvl="4">
      <w:start w:val="1"/>
      <w:numFmt w:val="decimal"/>
      <w:pStyle w:val="Titre5"/>
      <w:lvlText w:val="%1.%2.%3.%4.%5"/>
      <w:lvlJc w:val="left"/>
      <w:pPr>
        <w:tabs>
          <w:tab w:val="num" w:pos="1150"/>
        </w:tabs>
        <w:ind w:left="1150" w:hanging="1008"/>
      </w:pPr>
      <w:rPr>
        <w:rFonts w:hint="default"/>
      </w:rPr>
    </w:lvl>
    <w:lvl w:ilvl="5">
      <w:start w:val="1"/>
      <w:numFmt w:val="decimal"/>
      <w:pStyle w:val="Titre6"/>
      <w:lvlText w:val="%1.%2.%3.%4.%5.%6"/>
      <w:lvlJc w:val="left"/>
      <w:pPr>
        <w:tabs>
          <w:tab w:val="num" w:pos="1294"/>
        </w:tabs>
        <w:ind w:left="1294" w:hanging="1152"/>
      </w:pPr>
      <w:rPr>
        <w:rFonts w:hint="default"/>
      </w:rPr>
    </w:lvl>
    <w:lvl w:ilvl="6">
      <w:start w:val="1"/>
      <w:numFmt w:val="decimal"/>
      <w:pStyle w:val="Titre7"/>
      <w:lvlText w:val="%1.%2.%3.%4.%5.%6.%7"/>
      <w:lvlJc w:val="left"/>
      <w:pPr>
        <w:tabs>
          <w:tab w:val="num" w:pos="1438"/>
        </w:tabs>
        <w:ind w:left="1438" w:hanging="1296"/>
      </w:pPr>
      <w:rPr>
        <w:rFonts w:hint="default"/>
      </w:rPr>
    </w:lvl>
    <w:lvl w:ilvl="7">
      <w:start w:val="1"/>
      <w:numFmt w:val="decimal"/>
      <w:pStyle w:val="Titre8"/>
      <w:lvlText w:val="%1.%2.%3.%4.%5.%6.%7.%8"/>
      <w:lvlJc w:val="left"/>
      <w:pPr>
        <w:tabs>
          <w:tab w:val="num" w:pos="1582"/>
        </w:tabs>
        <w:ind w:left="1582" w:hanging="1440"/>
      </w:pPr>
      <w:rPr>
        <w:rFonts w:hint="default"/>
      </w:rPr>
    </w:lvl>
    <w:lvl w:ilvl="8">
      <w:start w:val="1"/>
      <w:numFmt w:val="decimal"/>
      <w:pStyle w:val="Titre9"/>
      <w:lvlText w:val="%1.%2.%3.%4.%5.%6.%7.%8.%9"/>
      <w:lvlJc w:val="left"/>
      <w:pPr>
        <w:tabs>
          <w:tab w:val="num" w:pos="1726"/>
        </w:tabs>
        <w:ind w:left="1726" w:hanging="1584"/>
      </w:pPr>
      <w:rPr>
        <w:rFonts w:hint="default"/>
      </w:rPr>
    </w:lvl>
  </w:abstractNum>
  <w:abstractNum w:abstractNumId="10" w15:restartNumberingAfterBreak="0">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6E0000B"/>
    <w:multiLevelType w:val="hybridMultilevel"/>
    <w:tmpl w:val="84900EA0"/>
    <w:lvl w:ilvl="0" w:tplc="100C0001">
      <w:start w:val="1"/>
      <w:numFmt w:val="bullet"/>
      <w:lvlText w:val=""/>
      <w:lvlJc w:val="left"/>
      <w:pPr>
        <w:ind w:left="1534" w:hanging="360"/>
      </w:pPr>
      <w:rPr>
        <w:rFonts w:ascii="Symbol" w:hAnsi="Symbol" w:hint="default"/>
      </w:rPr>
    </w:lvl>
    <w:lvl w:ilvl="1" w:tplc="100C0003" w:tentative="1">
      <w:start w:val="1"/>
      <w:numFmt w:val="bullet"/>
      <w:lvlText w:val="o"/>
      <w:lvlJc w:val="left"/>
      <w:pPr>
        <w:ind w:left="2254" w:hanging="360"/>
      </w:pPr>
      <w:rPr>
        <w:rFonts w:ascii="Courier New" w:hAnsi="Courier New" w:cs="Courier New" w:hint="default"/>
      </w:rPr>
    </w:lvl>
    <w:lvl w:ilvl="2" w:tplc="100C0005" w:tentative="1">
      <w:start w:val="1"/>
      <w:numFmt w:val="bullet"/>
      <w:lvlText w:val=""/>
      <w:lvlJc w:val="left"/>
      <w:pPr>
        <w:ind w:left="2974" w:hanging="360"/>
      </w:pPr>
      <w:rPr>
        <w:rFonts w:ascii="Wingdings" w:hAnsi="Wingdings" w:hint="default"/>
      </w:rPr>
    </w:lvl>
    <w:lvl w:ilvl="3" w:tplc="100C0001" w:tentative="1">
      <w:start w:val="1"/>
      <w:numFmt w:val="bullet"/>
      <w:lvlText w:val=""/>
      <w:lvlJc w:val="left"/>
      <w:pPr>
        <w:ind w:left="3694" w:hanging="360"/>
      </w:pPr>
      <w:rPr>
        <w:rFonts w:ascii="Symbol" w:hAnsi="Symbol" w:hint="default"/>
      </w:rPr>
    </w:lvl>
    <w:lvl w:ilvl="4" w:tplc="100C0003" w:tentative="1">
      <w:start w:val="1"/>
      <w:numFmt w:val="bullet"/>
      <w:lvlText w:val="o"/>
      <w:lvlJc w:val="left"/>
      <w:pPr>
        <w:ind w:left="4414" w:hanging="360"/>
      </w:pPr>
      <w:rPr>
        <w:rFonts w:ascii="Courier New" w:hAnsi="Courier New" w:cs="Courier New" w:hint="default"/>
      </w:rPr>
    </w:lvl>
    <w:lvl w:ilvl="5" w:tplc="100C0005" w:tentative="1">
      <w:start w:val="1"/>
      <w:numFmt w:val="bullet"/>
      <w:lvlText w:val=""/>
      <w:lvlJc w:val="left"/>
      <w:pPr>
        <w:ind w:left="5134" w:hanging="360"/>
      </w:pPr>
      <w:rPr>
        <w:rFonts w:ascii="Wingdings" w:hAnsi="Wingdings" w:hint="default"/>
      </w:rPr>
    </w:lvl>
    <w:lvl w:ilvl="6" w:tplc="100C0001" w:tentative="1">
      <w:start w:val="1"/>
      <w:numFmt w:val="bullet"/>
      <w:lvlText w:val=""/>
      <w:lvlJc w:val="left"/>
      <w:pPr>
        <w:ind w:left="5854" w:hanging="360"/>
      </w:pPr>
      <w:rPr>
        <w:rFonts w:ascii="Symbol" w:hAnsi="Symbol" w:hint="default"/>
      </w:rPr>
    </w:lvl>
    <w:lvl w:ilvl="7" w:tplc="100C0003" w:tentative="1">
      <w:start w:val="1"/>
      <w:numFmt w:val="bullet"/>
      <w:lvlText w:val="o"/>
      <w:lvlJc w:val="left"/>
      <w:pPr>
        <w:ind w:left="6574" w:hanging="360"/>
      </w:pPr>
      <w:rPr>
        <w:rFonts w:ascii="Courier New" w:hAnsi="Courier New" w:cs="Courier New" w:hint="default"/>
      </w:rPr>
    </w:lvl>
    <w:lvl w:ilvl="8" w:tplc="100C0005" w:tentative="1">
      <w:start w:val="1"/>
      <w:numFmt w:val="bullet"/>
      <w:lvlText w:val=""/>
      <w:lvlJc w:val="left"/>
      <w:pPr>
        <w:ind w:left="7294" w:hanging="360"/>
      </w:pPr>
      <w:rPr>
        <w:rFonts w:ascii="Wingdings" w:hAnsi="Wingdings" w:hint="default"/>
      </w:rPr>
    </w:lvl>
  </w:abstractNum>
  <w:abstractNum w:abstractNumId="12" w15:restartNumberingAfterBreak="0">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1495C73"/>
    <w:multiLevelType w:val="hybridMultilevel"/>
    <w:tmpl w:val="9F46D8A4"/>
    <w:lvl w:ilvl="0" w:tplc="6FB63228">
      <w:start w:val="7"/>
      <w:numFmt w:val="bullet"/>
      <w:lvlText w:val="-"/>
      <w:lvlJc w:val="left"/>
      <w:pPr>
        <w:ind w:left="814" w:hanging="360"/>
      </w:pPr>
      <w:rPr>
        <w:rFonts w:ascii="Arial" w:hAnsi="Arial" w:hint="default"/>
        <w:b w:val="0"/>
        <w:i w:val="0"/>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4" w15:restartNumberingAfterBreak="0">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5" w15:restartNumberingAfterBreak="0">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6B12FEF"/>
    <w:multiLevelType w:val="hybridMultilevel"/>
    <w:tmpl w:val="C79AFEAA"/>
    <w:lvl w:ilvl="0" w:tplc="9620ADF2">
      <w:start w:val="7"/>
      <w:numFmt w:val="bullet"/>
      <w:lvlText w:val="-"/>
      <w:lvlJc w:val="left"/>
      <w:pPr>
        <w:ind w:left="1097" w:hanging="360"/>
      </w:pPr>
      <w:rPr>
        <w:rFonts w:ascii="Arial" w:eastAsia="Times New Roman" w:hAnsi="Arial" w:cs="Arial" w:hint="default"/>
      </w:rPr>
    </w:lvl>
    <w:lvl w:ilvl="1" w:tplc="100C0003" w:tentative="1">
      <w:start w:val="1"/>
      <w:numFmt w:val="bullet"/>
      <w:lvlText w:val="o"/>
      <w:lvlJc w:val="left"/>
      <w:pPr>
        <w:ind w:left="1817" w:hanging="360"/>
      </w:pPr>
      <w:rPr>
        <w:rFonts w:ascii="Courier New" w:hAnsi="Courier New" w:cs="Courier New" w:hint="default"/>
      </w:rPr>
    </w:lvl>
    <w:lvl w:ilvl="2" w:tplc="100C0005" w:tentative="1">
      <w:start w:val="1"/>
      <w:numFmt w:val="bullet"/>
      <w:lvlText w:val=""/>
      <w:lvlJc w:val="left"/>
      <w:pPr>
        <w:ind w:left="2537" w:hanging="360"/>
      </w:pPr>
      <w:rPr>
        <w:rFonts w:ascii="Wingdings" w:hAnsi="Wingdings" w:hint="default"/>
      </w:rPr>
    </w:lvl>
    <w:lvl w:ilvl="3" w:tplc="100C0001" w:tentative="1">
      <w:start w:val="1"/>
      <w:numFmt w:val="bullet"/>
      <w:lvlText w:val=""/>
      <w:lvlJc w:val="left"/>
      <w:pPr>
        <w:ind w:left="3257" w:hanging="360"/>
      </w:pPr>
      <w:rPr>
        <w:rFonts w:ascii="Symbol" w:hAnsi="Symbol" w:hint="default"/>
      </w:rPr>
    </w:lvl>
    <w:lvl w:ilvl="4" w:tplc="100C0003" w:tentative="1">
      <w:start w:val="1"/>
      <w:numFmt w:val="bullet"/>
      <w:lvlText w:val="o"/>
      <w:lvlJc w:val="left"/>
      <w:pPr>
        <w:ind w:left="3977" w:hanging="360"/>
      </w:pPr>
      <w:rPr>
        <w:rFonts w:ascii="Courier New" w:hAnsi="Courier New" w:cs="Courier New" w:hint="default"/>
      </w:rPr>
    </w:lvl>
    <w:lvl w:ilvl="5" w:tplc="100C0005" w:tentative="1">
      <w:start w:val="1"/>
      <w:numFmt w:val="bullet"/>
      <w:lvlText w:val=""/>
      <w:lvlJc w:val="left"/>
      <w:pPr>
        <w:ind w:left="4697" w:hanging="360"/>
      </w:pPr>
      <w:rPr>
        <w:rFonts w:ascii="Wingdings" w:hAnsi="Wingdings" w:hint="default"/>
      </w:rPr>
    </w:lvl>
    <w:lvl w:ilvl="6" w:tplc="100C0001" w:tentative="1">
      <w:start w:val="1"/>
      <w:numFmt w:val="bullet"/>
      <w:lvlText w:val=""/>
      <w:lvlJc w:val="left"/>
      <w:pPr>
        <w:ind w:left="5417" w:hanging="360"/>
      </w:pPr>
      <w:rPr>
        <w:rFonts w:ascii="Symbol" w:hAnsi="Symbol" w:hint="default"/>
      </w:rPr>
    </w:lvl>
    <w:lvl w:ilvl="7" w:tplc="100C0003" w:tentative="1">
      <w:start w:val="1"/>
      <w:numFmt w:val="bullet"/>
      <w:lvlText w:val="o"/>
      <w:lvlJc w:val="left"/>
      <w:pPr>
        <w:ind w:left="6137" w:hanging="360"/>
      </w:pPr>
      <w:rPr>
        <w:rFonts w:ascii="Courier New" w:hAnsi="Courier New" w:cs="Courier New" w:hint="default"/>
      </w:rPr>
    </w:lvl>
    <w:lvl w:ilvl="8" w:tplc="100C0005" w:tentative="1">
      <w:start w:val="1"/>
      <w:numFmt w:val="bullet"/>
      <w:lvlText w:val=""/>
      <w:lvlJc w:val="left"/>
      <w:pPr>
        <w:ind w:left="6857" w:hanging="360"/>
      </w:pPr>
      <w:rPr>
        <w:rFonts w:ascii="Wingdings" w:hAnsi="Wingdings" w:hint="default"/>
      </w:rPr>
    </w:lvl>
  </w:abstractNum>
  <w:abstractNum w:abstractNumId="18" w15:restartNumberingAfterBreak="0">
    <w:nsid w:val="7BE24FB3"/>
    <w:multiLevelType w:val="hybridMultilevel"/>
    <w:tmpl w:val="8642F6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9"/>
  </w:num>
  <w:num w:numId="6">
    <w:abstractNumId w:val="12"/>
  </w:num>
  <w:num w:numId="7">
    <w:abstractNumId w:val="16"/>
  </w:num>
  <w:num w:numId="8">
    <w:abstractNumId w:val="10"/>
  </w:num>
  <w:num w:numId="9">
    <w:abstractNumId w:val="8"/>
  </w:num>
  <w:num w:numId="10">
    <w:abstractNumId w:val="1"/>
  </w:num>
  <w:num w:numId="11">
    <w:abstractNumId w:val="4"/>
  </w:num>
  <w:num w:numId="12">
    <w:abstractNumId w:val="15"/>
  </w:num>
  <w:num w:numId="13">
    <w:abstractNumId w:val="19"/>
  </w:num>
  <w:num w:numId="14">
    <w:abstractNumId w:val="2"/>
  </w:num>
  <w:num w:numId="15">
    <w:abstractNumId w:val="14"/>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3"/>
  </w:num>
  <w:num w:numId="24">
    <w:abstractNumId w:val="13"/>
  </w:num>
  <w:num w:numId="25">
    <w:abstractNumId w:val="17"/>
  </w:num>
  <w:num w:numId="26">
    <w:abstractNumId w:val="11"/>
  </w:num>
  <w:num w:numId="27">
    <w:abstractNumId w:val="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62"/>
    <w:rsid w:val="000035E3"/>
    <w:rsid w:val="000077D0"/>
    <w:rsid w:val="00012E82"/>
    <w:rsid w:val="000136DD"/>
    <w:rsid w:val="00014221"/>
    <w:rsid w:val="000155E1"/>
    <w:rsid w:val="00016BC1"/>
    <w:rsid w:val="0002239A"/>
    <w:rsid w:val="00022403"/>
    <w:rsid w:val="0002338E"/>
    <w:rsid w:val="000249B4"/>
    <w:rsid w:val="0002717B"/>
    <w:rsid w:val="00031C09"/>
    <w:rsid w:val="00031DE9"/>
    <w:rsid w:val="00034C6C"/>
    <w:rsid w:val="00034D55"/>
    <w:rsid w:val="0003755F"/>
    <w:rsid w:val="000424E9"/>
    <w:rsid w:val="00042C31"/>
    <w:rsid w:val="00042F62"/>
    <w:rsid w:val="00043447"/>
    <w:rsid w:val="000537E0"/>
    <w:rsid w:val="000613B8"/>
    <w:rsid w:val="0006404B"/>
    <w:rsid w:val="000646D9"/>
    <w:rsid w:val="00066003"/>
    <w:rsid w:val="0007050B"/>
    <w:rsid w:val="00070FB8"/>
    <w:rsid w:val="000714B6"/>
    <w:rsid w:val="000733DC"/>
    <w:rsid w:val="000779E1"/>
    <w:rsid w:val="00080D09"/>
    <w:rsid w:val="00085790"/>
    <w:rsid w:val="00087FE4"/>
    <w:rsid w:val="00091714"/>
    <w:rsid w:val="00093B7A"/>
    <w:rsid w:val="000952F2"/>
    <w:rsid w:val="00095996"/>
    <w:rsid w:val="00096747"/>
    <w:rsid w:val="000A1569"/>
    <w:rsid w:val="000A49C7"/>
    <w:rsid w:val="000A6BD5"/>
    <w:rsid w:val="000B45D1"/>
    <w:rsid w:val="000B5600"/>
    <w:rsid w:val="000C24DD"/>
    <w:rsid w:val="000C29F2"/>
    <w:rsid w:val="000C48C0"/>
    <w:rsid w:val="000C4B1C"/>
    <w:rsid w:val="000D06D5"/>
    <w:rsid w:val="000D1FB9"/>
    <w:rsid w:val="000D238B"/>
    <w:rsid w:val="000D2795"/>
    <w:rsid w:val="000D31A0"/>
    <w:rsid w:val="000D5881"/>
    <w:rsid w:val="000E05DD"/>
    <w:rsid w:val="000E257C"/>
    <w:rsid w:val="000E28A7"/>
    <w:rsid w:val="000E4799"/>
    <w:rsid w:val="000E6776"/>
    <w:rsid w:val="000E6CC2"/>
    <w:rsid w:val="000F1E8C"/>
    <w:rsid w:val="000F1F81"/>
    <w:rsid w:val="000F3FF0"/>
    <w:rsid w:val="000F4344"/>
    <w:rsid w:val="000F6757"/>
    <w:rsid w:val="00102A14"/>
    <w:rsid w:val="00105905"/>
    <w:rsid w:val="0011137F"/>
    <w:rsid w:val="001117A2"/>
    <w:rsid w:val="00111CB8"/>
    <w:rsid w:val="001140D0"/>
    <w:rsid w:val="00114E0A"/>
    <w:rsid w:val="00115B30"/>
    <w:rsid w:val="00116C76"/>
    <w:rsid w:val="001229CC"/>
    <w:rsid w:val="0012683C"/>
    <w:rsid w:val="00126A3B"/>
    <w:rsid w:val="00127263"/>
    <w:rsid w:val="00131B45"/>
    <w:rsid w:val="00132549"/>
    <w:rsid w:val="00135008"/>
    <w:rsid w:val="001416FC"/>
    <w:rsid w:val="00141AA2"/>
    <w:rsid w:val="00142E8F"/>
    <w:rsid w:val="00144A35"/>
    <w:rsid w:val="00150EA2"/>
    <w:rsid w:val="001518F3"/>
    <w:rsid w:val="00166B8F"/>
    <w:rsid w:val="001707E7"/>
    <w:rsid w:val="001709C2"/>
    <w:rsid w:val="001730F8"/>
    <w:rsid w:val="001736D8"/>
    <w:rsid w:val="00174D0E"/>
    <w:rsid w:val="00176438"/>
    <w:rsid w:val="001854FF"/>
    <w:rsid w:val="00186359"/>
    <w:rsid w:val="00190DFE"/>
    <w:rsid w:val="00194BD3"/>
    <w:rsid w:val="00196B0A"/>
    <w:rsid w:val="001A0E0C"/>
    <w:rsid w:val="001A1C17"/>
    <w:rsid w:val="001A7EEC"/>
    <w:rsid w:val="001B1602"/>
    <w:rsid w:val="001C4861"/>
    <w:rsid w:val="001C6221"/>
    <w:rsid w:val="001C6AFD"/>
    <w:rsid w:val="001D001B"/>
    <w:rsid w:val="001D21D4"/>
    <w:rsid w:val="001D447B"/>
    <w:rsid w:val="001D5F6D"/>
    <w:rsid w:val="001D7338"/>
    <w:rsid w:val="001E3143"/>
    <w:rsid w:val="001E35E3"/>
    <w:rsid w:val="001E435B"/>
    <w:rsid w:val="001F0459"/>
    <w:rsid w:val="001F16C6"/>
    <w:rsid w:val="00201021"/>
    <w:rsid w:val="0020102E"/>
    <w:rsid w:val="00202E3E"/>
    <w:rsid w:val="002051DB"/>
    <w:rsid w:val="002157FF"/>
    <w:rsid w:val="00215DBB"/>
    <w:rsid w:val="002163FF"/>
    <w:rsid w:val="0022575F"/>
    <w:rsid w:val="00226F1D"/>
    <w:rsid w:val="00233E24"/>
    <w:rsid w:val="00235E51"/>
    <w:rsid w:val="00237A57"/>
    <w:rsid w:val="00242B4F"/>
    <w:rsid w:val="00242F92"/>
    <w:rsid w:val="00243FCF"/>
    <w:rsid w:val="002440D4"/>
    <w:rsid w:val="00244525"/>
    <w:rsid w:val="002448B9"/>
    <w:rsid w:val="002510D8"/>
    <w:rsid w:val="002517EF"/>
    <w:rsid w:val="002552C4"/>
    <w:rsid w:val="00255D03"/>
    <w:rsid w:val="00256BD0"/>
    <w:rsid w:val="002634BE"/>
    <w:rsid w:val="00263749"/>
    <w:rsid w:val="00265C54"/>
    <w:rsid w:val="00270771"/>
    <w:rsid w:val="00273B39"/>
    <w:rsid w:val="00276DA7"/>
    <w:rsid w:val="00277744"/>
    <w:rsid w:val="00277844"/>
    <w:rsid w:val="00280CE1"/>
    <w:rsid w:val="002912EC"/>
    <w:rsid w:val="002918FC"/>
    <w:rsid w:val="00293FD2"/>
    <w:rsid w:val="00295840"/>
    <w:rsid w:val="002A4419"/>
    <w:rsid w:val="002A6F2D"/>
    <w:rsid w:val="002A742C"/>
    <w:rsid w:val="002B13AA"/>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7468"/>
    <w:rsid w:val="00320482"/>
    <w:rsid w:val="003208F6"/>
    <w:rsid w:val="0032573A"/>
    <w:rsid w:val="00325A7D"/>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4D09"/>
    <w:rsid w:val="003957EA"/>
    <w:rsid w:val="00396ECB"/>
    <w:rsid w:val="003A04CC"/>
    <w:rsid w:val="003A6E55"/>
    <w:rsid w:val="003A7641"/>
    <w:rsid w:val="003B2CD8"/>
    <w:rsid w:val="003B3C18"/>
    <w:rsid w:val="003B62CD"/>
    <w:rsid w:val="003B6F4C"/>
    <w:rsid w:val="003B7A64"/>
    <w:rsid w:val="003C714C"/>
    <w:rsid w:val="003C7DD3"/>
    <w:rsid w:val="003D7634"/>
    <w:rsid w:val="003E03B5"/>
    <w:rsid w:val="003E0ACD"/>
    <w:rsid w:val="003E4839"/>
    <w:rsid w:val="003F0D73"/>
    <w:rsid w:val="003F111A"/>
    <w:rsid w:val="003F39D6"/>
    <w:rsid w:val="003F3CB1"/>
    <w:rsid w:val="003F5896"/>
    <w:rsid w:val="003F6AFA"/>
    <w:rsid w:val="003F6DE5"/>
    <w:rsid w:val="00401F21"/>
    <w:rsid w:val="004029F3"/>
    <w:rsid w:val="00402FE3"/>
    <w:rsid w:val="00411B8A"/>
    <w:rsid w:val="00411F94"/>
    <w:rsid w:val="004123BE"/>
    <w:rsid w:val="00416A9B"/>
    <w:rsid w:val="00426B52"/>
    <w:rsid w:val="00426F1F"/>
    <w:rsid w:val="0043156E"/>
    <w:rsid w:val="0044155D"/>
    <w:rsid w:val="00441BCF"/>
    <w:rsid w:val="004441F1"/>
    <w:rsid w:val="00444746"/>
    <w:rsid w:val="0044552D"/>
    <w:rsid w:val="00445959"/>
    <w:rsid w:val="00450D42"/>
    <w:rsid w:val="00452C81"/>
    <w:rsid w:val="00456089"/>
    <w:rsid w:val="00456ECA"/>
    <w:rsid w:val="00463E42"/>
    <w:rsid w:val="00465690"/>
    <w:rsid w:val="00466391"/>
    <w:rsid w:val="0047576C"/>
    <w:rsid w:val="00476A34"/>
    <w:rsid w:val="00480297"/>
    <w:rsid w:val="00482570"/>
    <w:rsid w:val="004850E0"/>
    <w:rsid w:val="00486A0B"/>
    <w:rsid w:val="0048763B"/>
    <w:rsid w:val="00487DE8"/>
    <w:rsid w:val="00491403"/>
    <w:rsid w:val="004926D0"/>
    <w:rsid w:val="004940A6"/>
    <w:rsid w:val="00494A37"/>
    <w:rsid w:val="0049563B"/>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67C98"/>
    <w:rsid w:val="00571277"/>
    <w:rsid w:val="00575FC8"/>
    <w:rsid w:val="0057693C"/>
    <w:rsid w:val="00576D96"/>
    <w:rsid w:val="00580AD1"/>
    <w:rsid w:val="00582249"/>
    <w:rsid w:val="00582744"/>
    <w:rsid w:val="005834D1"/>
    <w:rsid w:val="005858BC"/>
    <w:rsid w:val="00592FD6"/>
    <w:rsid w:val="005A23D5"/>
    <w:rsid w:val="005B0088"/>
    <w:rsid w:val="005B1042"/>
    <w:rsid w:val="005B3BE6"/>
    <w:rsid w:val="005B739C"/>
    <w:rsid w:val="005C0C66"/>
    <w:rsid w:val="005C0EB1"/>
    <w:rsid w:val="005C1027"/>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20C30"/>
    <w:rsid w:val="00620DC5"/>
    <w:rsid w:val="00625535"/>
    <w:rsid w:val="00625C54"/>
    <w:rsid w:val="00627265"/>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565C3"/>
    <w:rsid w:val="006601B3"/>
    <w:rsid w:val="0066132F"/>
    <w:rsid w:val="00663A9B"/>
    <w:rsid w:val="0066783B"/>
    <w:rsid w:val="00667A58"/>
    <w:rsid w:val="006718F6"/>
    <w:rsid w:val="00677237"/>
    <w:rsid w:val="00677B98"/>
    <w:rsid w:val="00684164"/>
    <w:rsid w:val="00691302"/>
    <w:rsid w:val="006936A9"/>
    <w:rsid w:val="0069794C"/>
    <w:rsid w:val="00697B6F"/>
    <w:rsid w:val="006A189D"/>
    <w:rsid w:val="006A1CD3"/>
    <w:rsid w:val="006A5737"/>
    <w:rsid w:val="006B1E6F"/>
    <w:rsid w:val="006B21EA"/>
    <w:rsid w:val="006B2D7C"/>
    <w:rsid w:val="006B63EC"/>
    <w:rsid w:val="006B6AFE"/>
    <w:rsid w:val="006B7749"/>
    <w:rsid w:val="006B77F8"/>
    <w:rsid w:val="006C394C"/>
    <w:rsid w:val="006C7F26"/>
    <w:rsid w:val="006D397E"/>
    <w:rsid w:val="006D625A"/>
    <w:rsid w:val="006D76AD"/>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D08"/>
    <w:rsid w:val="00831DA2"/>
    <w:rsid w:val="0083424F"/>
    <w:rsid w:val="008401B4"/>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5895"/>
    <w:rsid w:val="008C667D"/>
    <w:rsid w:val="008C713D"/>
    <w:rsid w:val="008D06A1"/>
    <w:rsid w:val="008D366D"/>
    <w:rsid w:val="008D3A92"/>
    <w:rsid w:val="008D52EE"/>
    <w:rsid w:val="008D57A3"/>
    <w:rsid w:val="008E12B3"/>
    <w:rsid w:val="008E4C26"/>
    <w:rsid w:val="008E51F1"/>
    <w:rsid w:val="008E643A"/>
    <w:rsid w:val="008E73FF"/>
    <w:rsid w:val="008F03FA"/>
    <w:rsid w:val="008F0D46"/>
    <w:rsid w:val="008F3DF4"/>
    <w:rsid w:val="008F433C"/>
    <w:rsid w:val="008F4AFD"/>
    <w:rsid w:val="008F6646"/>
    <w:rsid w:val="0090017C"/>
    <w:rsid w:val="00910B12"/>
    <w:rsid w:val="009112ED"/>
    <w:rsid w:val="00914B3A"/>
    <w:rsid w:val="00917BF2"/>
    <w:rsid w:val="00922E6F"/>
    <w:rsid w:val="00924BF1"/>
    <w:rsid w:val="00925B4A"/>
    <w:rsid w:val="00926BF4"/>
    <w:rsid w:val="00931D50"/>
    <w:rsid w:val="00934384"/>
    <w:rsid w:val="00934511"/>
    <w:rsid w:val="00934D95"/>
    <w:rsid w:val="0093559E"/>
    <w:rsid w:val="00935CC1"/>
    <w:rsid w:val="009372A7"/>
    <w:rsid w:val="009403E6"/>
    <w:rsid w:val="0095455F"/>
    <w:rsid w:val="00955F94"/>
    <w:rsid w:val="00961FBF"/>
    <w:rsid w:val="00964466"/>
    <w:rsid w:val="0096784C"/>
    <w:rsid w:val="00970799"/>
    <w:rsid w:val="009735AF"/>
    <w:rsid w:val="00973B94"/>
    <w:rsid w:val="00974420"/>
    <w:rsid w:val="00980216"/>
    <w:rsid w:val="009A0163"/>
    <w:rsid w:val="009A1962"/>
    <w:rsid w:val="009A5D9F"/>
    <w:rsid w:val="009A7151"/>
    <w:rsid w:val="009B5187"/>
    <w:rsid w:val="009C496D"/>
    <w:rsid w:val="009C6DF1"/>
    <w:rsid w:val="009D11B6"/>
    <w:rsid w:val="009D264D"/>
    <w:rsid w:val="009D490D"/>
    <w:rsid w:val="009E1A7D"/>
    <w:rsid w:val="009F095D"/>
    <w:rsid w:val="009F209D"/>
    <w:rsid w:val="009F6B41"/>
    <w:rsid w:val="00A02670"/>
    <w:rsid w:val="00A040F1"/>
    <w:rsid w:val="00A057E6"/>
    <w:rsid w:val="00A06213"/>
    <w:rsid w:val="00A125FD"/>
    <w:rsid w:val="00A130E6"/>
    <w:rsid w:val="00A269CC"/>
    <w:rsid w:val="00A3568D"/>
    <w:rsid w:val="00A36BE4"/>
    <w:rsid w:val="00A474DA"/>
    <w:rsid w:val="00A51124"/>
    <w:rsid w:val="00A52BDE"/>
    <w:rsid w:val="00A536A3"/>
    <w:rsid w:val="00A53829"/>
    <w:rsid w:val="00A56FC1"/>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0D21"/>
    <w:rsid w:val="00AB31E3"/>
    <w:rsid w:val="00AC066C"/>
    <w:rsid w:val="00AC1DAD"/>
    <w:rsid w:val="00AC35AC"/>
    <w:rsid w:val="00AC365D"/>
    <w:rsid w:val="00AC3EE3"/>
    <w:rsid w:val="00AC459F"/>
    <w:rsid w:val="00AC57B6"/>
    <w:rsid w:val="00AD00A7"/>
    <w:rsid w:val="00AD0CC8"/>
    <w:rsid w:val="00AD2324"/>
    <w:rsid w:val="00AE2080"/>
    <w:rsid w:val="00AE264B"/>
    <w:rsid w:val="00AE35DA"/>
    <w:rsid w:val="00AE4E36"/>
    <w:rsid w:val="00AE528C"/>
    <w:rsid w:val="00AE69C4"/>
    <w:rsid w:val="00AE7C8A"/>
    <w:rsid w:val="00AF4835"/>
    <w:rsid w:val="00AF492C"/>
    <w:rsid w:val="00AF7342"/>
    <w:rsid w:val="00B0003B"/>
    <w:rsid w:val="00B02CB6"/>
    <w:rsid w:val="00B02E7D"/>
    <w:rsid w:val="00B06799"/>
    <w:rsid w:val="00B103CF"/>
    <w:rsid w:val="00B11828"/>
    <w:rsid w:val="00B13920"/>
    <w:rsid w:val="00B175E1"/>
    <w:rsid w:val="00B20487"/>
    <w:rsid w:val="00B21D22"/>
    <w:rsid w:val="00B22F1A"/>
    <w:rsid w:val="00B2355C"/>
    <w:rsid w:val="00B24A06"/>
    <w:rsid w:val="00B26184"/>
    <w:rsid w:val="00B26294"/>
    <w:rsid w:val="00B2638D"/>
    <w:rsid w:val="00B26C69"/>
    <w:rsid w:val="00B31236"/>
    <w:rsid w:val="00B35BB3"/>
    <w:rsid w:val="00B367AC"/>
    <w:rsid w:val="00B418D4"/>
    <w:rsid w:val="00B421AC"/>
    <w:rsid w:val="00B43D4F"/>
    <w:rsid w:val="00B648E3"/>
    <w:rsid w:val="00B66752"/>
    <w:rsid w:val="00B669A9"/>
    <w:rsid w:val="00B67D48"/>
    <w:rsid w:val="00B713E7"/>
    <w:rsid w:val="00B715B3"/>
    <w:rsid w:val="00B73FD4"/>
    <w:rsid w:val="00B753BD"/>
    <w:rsid w:val="00B81E0C"/>
    <w:rsid w:val="00B8284F"/>
    <w:rsid w:val="00B833CD"/>
    <w:rsid w:val="00B916EE"/>
    <w:rsid w:val="00B95163"/>
    <w:rsid w:val="00B97037"/>
    <w:rsid w:val="00B975FF"/>
    <w:rsid w:val="00BA1055"/>
    <w:rsid w:val="00BA1B2E"/>
    <w:rsid w:val="00BA2E77"/>
    <w:rsid w:val="00BA59CE"/>
    <w:rsid w:val="00BB0D21"/>
    <w:rsid w:val="00BB157F"/>
    <w:rsid w:val="00BB346A"/>
    <w:rsid w:val="00BB54CF"/>
    <w:rsid w:val="00BC58B8"/>
    <w:rsid w:val="00BC5BFC"/>
    <w:rsid w:val="00BD6A0C"/>
    <w:rsid w:val="00BD6B11"/>
    <w:rsid w:val="00BE04FA"/>
    <w:rsid w:val="00BE4F61"/>
    <w:rsid w:val="00BE5DB8"/>
    <w:rsid w:val="00BE67E9"/>
    <w:rsid w:val="00BF3AA7"/>
    <w:rsid w:val="00BF67FD"/>
    <w:rsid w:val="00BF6D7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3E69"/>
    <w:rsid w:val="00C6429F"/>
    <w:rsid w:val="00C76F9D"/>
    <w:rsid w:val="00C80F1C"/>
    <w:rsid w:val="00CA34FD"/>
    <w:rsid w:val="00CA3EBC"/>
    <w:rsid w:val="00CA562D"/>
    <w:rsid w:val="00CA64DD"/>
    <w:rsid w:val="00CB04F0"/>
    <w:rsid w:val="00CB3319"/>
    <w:rsid w:val="00CC2C68"/>
    <w:rsid w:val="00CC3288"/>
    <w:rsid w:val="00CC4F1D"/>
    <w:rsid w:val="00CC6145"/>
    <w:rsid w:val="00CC61D3"/>
    <w:rsid w:val="00CD5082"/>
    <w:rsid w:val="00CD6139"/>
    <w:rsid w:val="00CE0641"/>
    <w:rsid w:val="00CE0A32"/>
    <w:rsid w:val="00CE1627"/>
    <w:rsid w:val="00CE1E7D"/>
    <w:rsid w:val="00CE3053"/>
    <w:rsid w:val="00CE4B8C"/>
    <w:rsid w:val="00CE4D89"/>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6E9D"/>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3969"/>
    <w:rsid w:val="00D856A8"/>
    <w:rsid w:val="00D87BB2"/>
    <w:rsid w:val="00D96DCC"/>
    <w:rsid w:val="00D97BF4"/>
    <w:rsid w:val="00DA1BA4"/>
    <w:rsid w:val="00DA5AE5"/>
    <w:rsid w:val="00DA5C10"/>
    <w:rsid w:val="00DB60C0"/>
    <w:rsid w:val="00DC0B99"/>
    <w:rsid w:val="00DC0FE0"/>
    <w:rsid w:val="00DC3E3C"/>
    <w:rsid w:val="00DC412C"/>
    <w:rsid w:val="00DC4D97"/>
    <w:rsid w:val="00DC65D6"/>
    <w:rsid w:val="00DC789C"/>
    <w:rsid w:val="00DD0E0D"/>
    <w:rsid w:val="00DD7D9E"/>
    <w:rsid w:val="00DE7931"/>
    <w:rsid w:val="00DF1411"/>
    <w:rsid w:val="00DF2956"/>
    <w:rsid w:val="00E03566"/>
    <w:rsid w:val="00E05861"/>
    <w:rsid w:val="00E05A0E"/>
    <w:rsid w:val="00E05E41"/>
    <w:rsid w:val="00E10287"/>
    <w:rsid w:val="00E11F3B"/>
    <w:rsid w:val="00E1202C"/>
    <w:rsid w:val="00E128CD"/>
    <w:rsid w:val="00E240D6"/>
    <w:rsid w:val="00E2462E"/>
    <w:rsid w:val="00E249C0"/>
    <w:rsid w:val="00E25978"/>
    <w:rsid w:val="00E26038"/>
    <w:rsid w:val="00E3433B"/>
    <w:rsid w:val="00E345A8"/>
    <w:rsid w:val="00E362F4"/>
    <w:rsid w:val="00E36F84"/>
    <w:rsid w:val="00E42B95"/>
    <w:rsid w:val="00E45D0B"/>
    <w:rsid w:val="00E53C8C"/>
    <w:rsid w:val="00E55584"/>
    <w:rsid w:val="00E612D4"/>
    <w:rsid w:val="00E62BF2"/>
    <w:rsid w:val="00E637AA"/>
    <w:rsid w:val="00E63AD2"/>
    <w:rsid w:val="00E63C0A"/>
    <w:rsid w:val="00E644D9"/>
    <w:rsid w:val="00E67BF9"/>
    <w:rsid w:val="00E71646"/>
    <w:rsid w:val="00E7220F"/>
    <w:rsid w:val="00E766AA"/>
    <w:rsid w:val="00E8162E"/>
    <w:rsid w:val="00E82ECB"/>
    <w:rsid w:val="00E834BD"/>
    <w:rsid w:val="00E84BED"/>
    <w:rsid w:val="00E93823"/>
    <w:rsid w:val="00E94964"/>
    <w:rsid w:val="00EA0BED"/>
    <w:rsid w:val="00EA3679"/>
    <w:rsid w:val="00EA3C4F"/>
    <w:rsid w:val="00EA4400"/>
    <w:rsid w:val="00EA50BB"/>
    <w:rsid w:val="00EA7D49"/>
    <w:rsid w:val="00EB1BF3"/>
    <w:rsid w:val="00EB446B"/>
    <w:rsid w:val="00EB44DE"/>
    <w:rsid w:val="00EC0764"/>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67F2B"/>
    <w:rsid w:val="00F70E50"/>
    <w:rsid w:val="00F714CA"/>
    <w:rsid w:val="00F745EC"/>
    <w:rsid w:val="00F76AB9"/>
    <w:rsid w:val="00F80CD6"/>
    <w:rsid w:val="00F81724"/>
    <w:rsid w:val="00F97096"/>
    <w:rsid w:val="00FA2285"/>
    <w:rsid w:val="00FA3D8C"/>
    <w:rsid w:val="00FA4971"/>
    <w:rsid w:val="00FB1196"/>
    <w:rsid w:val="00FB2121"/>
    <w:rsid w:val="00FB3636"/>
    <w:rsid w:val="00FB6749"/>
    <w:rsid w:val="00FB7737"/>
    <w:rsid w:val="00FC0F79"/>
    <w:rsid w:val="00FC6693"/>
    <w:rsid w:val="00FC7A86"/>
    <w:rsid w:val="00FC7E96"/>
    <w:rsid w:val="00FD7D25"/>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064A38-303B-4A6D-ADEF-E9F8FBA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rsid w:val="00A02670"/>
    <w:pPr>
      <w:tabs>
        <w:tab w:val="center" w:pos="4536"/>
        <w:tab w:val="right" w:pos="9072"/>
      </w:tabs>
    </w:pPr>
  </w:style>
  <w:style w:type="character" w:styleId="Numrodepage">
    <w:name w:val="page number"/>
    <w:basedOn w:val="Policepardfaut"/>
    <w:rsid w:val="00A02670"/>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customStyle="1" w:styleId="Effets3D3">
    <w:name w:val="Effets 3D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Web3">
    <w:name w:val="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basedOn w:val="Policepardfaut"/>
    <w:link w:val="Textedebulles"/>
    <w:rsid w:val="00AC459F"/>
    <w:rPr>
      <w:rFonts w:ascii="Tahoma" w:hAnsi="Tahoma" w:cs="Tahoma"/>
      <w:sz w:val="16"/>
      <w:szCs w:val="16"/>
      <w:lang w:val="fr-FR" w:eastAsia="fr-FR"/>
    </w:rPr>
  </w:style>
  <w:style w:type="paragraph" w:styleId="Paragraphedeliste">
    <w:name w:val="List Paragraph"/>
    <w:basedOn w:val="Normal"/>
    <w:uiPriority w:val="34"/>
    <w:qFormat/>
    <w:rsid w:val="00C63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9-demoMot\CanevasCdcDemoMo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C7B1F-B59C-4D10-96D2-C88B96A1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CanevasCdcDemoMot.dotx</Template>
  <TotalTime>1024</TotalTime>
  <Pages>1</Pages>
  <Words>1011</Words>
  <Characters>5564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Damien Loup</dc:creator>
  <cp:lastModifiedBy>Damien Loup</cp:lastModifiedBy>
  <cp:revision>97</cp:revision>
  <cp:lastPrinted>2022-06-01T07:36:00Z</cp:lastPrinted>
  <dcterms:created xsi:type="dcterms:W3CDTF">2021-01-11T12:40:00Z</dcterms:created>
  <dcterms:modified xsi:type="dcterms:W3CDTF">2022-06-01T07:36:00Z</dcterms:modified>
</cp:coreProperties>
</file>